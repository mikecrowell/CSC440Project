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56" w:rsidRDefault="00ED0F56" w:rsidP="00507E52">
      <w:r>
        <w:t>The following use cases are involved in the Digital Asset Management application.</w:t>
      </w:r>
    </w:p>
    <w:p w:rsidR="00ED0F56" w:rsidRDefault="00ED0F56" w:rsidP="00ED0F56">
      <w:pPr>
        <w:tabs>
          <w:tab w:val="num" w:pos="720"/>
        </w:tabs>
        <w:ind w:left="720"/>
      </w:pPr>
    </w:p>
    <w:p w:rsidR="00507E52" w:rsidRDefault="00507E52" w:rsidP="00507E52">
      <w:pPr>
        <w:numPr>
          <w:ilvl w:val="0"/>
          <w:numId w:val="9"/>
        </w:numPr>
        <w:tabs>
          <w:tab w:val="num" w:pos="720"/>
        </w:tabs>
      </w:pPr>
      <w:r>
        <w:t xml:space="preserve">UC-1: </w:t>
      </w:r>
      <w:r w:rsidR="0033165B">
        <w:t xml:space="preserve">User </w:t>
      </w:r>
      <w:r>
        <w:t>Login</w:t>
      </w:r>
    </w:p>
    <w:p w:rsidR="00507E52" w:rsidRDefault="00026FCD" w:rsidP="00507E52">
      <w:pPr>
        <w:numPr>
          <w:ilvl w:val="0"/>
          <w:numId w:val="9"/>
        </w:numPr>
        <w:tabs>
          <w:tab w:val="num" w:pos="720"/>
        </w:tabs>
      </w:pPr>
      <w:r>
        <w:t>UC-2</w:t>
      </w:r>
      <w:r w:rsidR="00507E52">
        <w:t xml:space="preserve">: </w:t>
      </w:r>
      <w:r w:rsidR="0033165B">
        <w:t xml:space="preserve">Search </w:t>
      </w:r>
    </w:p>
    <w:p w:rsidR="00507E52" w:rsidRDefault="00026FCD" w:rsidP="00507E52">
      <w:pPr>
        <w:numPr>
          <w:ilvl w:val="0"/>
          <w:numId w:val="9"/>
        </w:numPr>
        <w:tabs>
          <w:tab w:val="num" w:pos="720"/>
        </w:tabs>
      </w:pPr>
      <w:r>
        <w:t>UC-</w:t>
      </w:r>
      <w:r w:rsidR="002474CD">
        <w:t>3</w:t>
      </w:r>
      <w:r w:rsidR="00507E52">
        <w:t xml:space="preserve">: </w:t>
      </w:r>
      <w:r w:rsidR="0033165B">
        <w:t>Preview</w:t>
      </w:r>
    </w:p>
    <w:p w:rsidR="00507E52" w:rsidRDefault="00026FCD" w:rsidP="009321FE">
      <w:pPr>
        <w:numPr>
          <w:ilvl w:val="0"/>
          <w:numId w:val="9"/>
        </w:numPr>
        <w:tabs>
          <w:tab w:val="num" w:pos="720"/>
        </w:tabs>
      </w:pPr>
      <w:r>
        <w:t>UC-</w:t>
      </w:r>
      <w:r w:rsidR="002474CD">
        <w:t>4</w:t>
      </w:r>
      <w:r w:rsidR="00507E52">
        <w:t xml:space="preserve">:  </w:t>
      </w:r>
      <w:r w:rsidR="0033165B">
        <w:t xml:space="preserve">Download </w:t>
      </w:r>
      <w:r w:rsidR="009321FE">
        <w:t>File</w:t>
      </w:r>
    </w:p>
    <w:p w:rsidR="00507E52" w:rsidRDefault="00026FCD" w:rsidP="00507E52">
      <w:pPr>
        <w:numPr>
          <w:ilvl w:val="0"/>
          <w:numId w:val="9"/>
        </w:numPr>
        <w:tabs>
          <w:tab w:val="num" w:pos="720"/>
        </w:tabs>
      </w:pPr>
      <w:r>
        <w:t>UC-</w:t>
      </w:r>
      <w:r w:rsidR="002474CD">
        <w:t>5</w:t>
      </w:r>
      <w:r w:rsidR="00507E52">
        <w:t xml:space="preserve">: </w:t>
      </w:r>
      <w:r w:rsidR="0033165B">
        <w:t>Upload File</w:t>
      </w:r>
      <w:r w:rsidR="00507E52">
        <w:t xml:space="preserve"> </w:t>
      </w:r>
      <w:bookmarkStart w:id="0" w:name="id.a0164be53776"/>
      <w:bookmarkEnd w:id="0"/>
    </w:p>
    <w:p w:rsidR="00507E52" w:rsidRDefault="00026FCD" w:rsidP="00507E52">
      <w:pPr>
        <w:numPr>
          <w:ilvl w:val="0"/>
          <w:numId w:val="9"/>
        </w:numPr>
        <w:tabs>
          <w:tab w:val="num" w:pos="720"/>
        </w:tabs>
      </w:pPr>
      <w:r>
        <w:t>UC-</w:t>
      </w:r>
      <w:r w:rsidR="002474CD">
        <w:t>6</w:t>
      </w:r>
      <w:r w:rsidR="00507E52">
        <w:t xml:space="preserve">: </w:t>
      </w:r>
      <w:r w:rsidR="0033165B">
        <w:t>Add User</w:t>
      </w:r>
    </w:p>
    <w:p w:rsidR="00507E52" w:rsidRDefault="00026FCD" w:rsidP="00507E52">
      <w:pPr>
        <w:numPr>
          <w:ilvl w:val="0"/>
          <w:numId w:val="9"/>
        </w:numPr>
        <w:tabs>
          <w:tab w:val="num" w:pos="720"/>
        </w:tabs>
      </w:pPr>
      <w:r>
        <w:t>UC-</w:t>
      </w:r>
      <w:r w:rsidR="002474CD">
        <w:t>7</w:t>
      </w:r>
      <w:r w:rsidR="00507E52">
        <w:t xml:space="preserve">: </w:t>
      </w:r>
      <w:r w:rsidR="002474CD">
        <w:t>View Report</w:t>
      </w:r>
    </w:p>
    <w:p w:rsidR="00507E52" w:rsidRDefault="00507E52" w:rsidP="00074E19">
      <w:pPr>
        <w:jc w:val="center"/>
        <w:rPr>
          <w:rFonts w:ascii="Arial" w:hAnsi="Arial"/>
          <w:b/>
        </w:rPr>
      </w:pPr>
      <w:bookmarkStart w:id="1" w:name="_GoBack"/>
      <w:bookmarkEnd w:id="1"/>
    </w:p>
    <w:p w:rsidR="00507E52" w:rsidRDefault="00507E52" w:rsidP="00074E19">
      <w:pPr>
        <w:jc w:val="center"/>
        <w:rPr>
          <w:rFonts w:ascii="Arial" w:hAnsi="Arial"/>
          <w:b/>
        </w:rPr>
      </w:pPr>
    </w:p>
    <w:p w:rsidR="00507E52" w:rsidRDefault="00507E52" w:rsidP="00074E19">
      <w:pPr>
        <w:jc w:val="center"/>
        <w:rPr>
          <w:rFonts w:ascii="Arial" w:hAnsi="Arial"/>
          <w:b/>
        </w:rPr>
      </w:pPr>
    </w:p>
    <w:p w:rsidR="00925E9F" w:rsidRPr="00684A11" w:rsidRDefault="000C1979" w:rsidP="00684A11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UC-1: </w:t>
      </w:r>
      <w:r w:rsidR="0033165B">
        <w:rPr>
          <w:rFonts w:ascii="Arial" w:hAnsi="Arial"/>
          <w:b/>
        </w:rPr>
        <w:t>User Login</w:t>
      </w:r>
    </w:p>
    <w:p w:rsidR="0034418B" w:rsidRPr="00606054" w:rsidRDefault="00606054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34418B" w:rsidTr="00EF1F6C">
        <w:trPr>
          <w:cantSplit/>
        </w:trPr>
        <w:tc>
          <w:tcPr>
            <w:tcW w:w="2160" w:type="dxa"/>
            <w:shd w:val="clear" w:color="auto" w:fill="CCCCCC"/>
          </w:tcPr>
          <w:p w:rsidR="0034418B" w:rsidRPr="00A64C25" w:rsidRDefault="0034418B" w:rsidP="00EF1F6C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34418B" w:rsidRDefault="0033165B" w:rsidP="0033165B">
            <w:r>
              <w:t>This is the process of a</w:t>
            </w:r>
            <w:r w:rsidR="003819C0">
              <w:t>n</w:t>
            </w:r>
            <w:r>
              <w:t xml:space="preserve"> Administrator or a departmental user logging into their account.</w:t>
            </w:r>
          </w:p>
        </w:tc>
      </w:tr>
      <w:tr w:rsidR="0034418B" w:rsidTr="00EF1F6C">
        <w:trPr>
          <w:cantSplit/>
        </w:trPr>
        <w:tc>
          <w:tcPr>
            <w:tcW w:w="2160" w:type="dxa"/>
            <w:shd w:val="clear" w:color="auto" w:fill="CCCCCC"/>
          </w:tcPr>
          <w:p w:rsidR="0034418B" w:rsidRPr="00A64C25" w:rsidRDefault="0034418B" w:rsidP="00EF1F6C">
            <w:pPr>
              <w:rPr>
                <w:b/>
              </w:rPr>
            </w:pPr>
            <w:r>
              <w:rPr>
                <w:b/>
              </w:rPr>
              <w:t>Actor</w:t>
            </w:r>
            <w:r w:rsidR="00442333">
              <w:rPr>
                <w:b/>
              </w:rPr>
              <w:t>(s)</w:t>
            </w:r>
          </w:p>
        </w:tc>
        <w:tc>
          <w:tcPr>
            <w:tcW w:w="6840" w:type="dxa"/>
          </w:tcPr>
          <w:p w:rsidR="0034418B" w:rsidRDefault="0033165B" w:rsidP="0033165B">
            <w:r>
              <w:t>User, System</w:t>
            </w:r>
          </w:p>
        </w:tc>
      </w:tr>
      <w:tr w:rsidR="0034418B" w:rsidTr="00EF1F6C">
        <w:trPr>
          <w:cantSplit/>
        </w:trPr>
        <w:tc>
          <w:tcPr>
            <w:tcW w:w="2160" w:type="dxa"/>
            <w:shd w:val="clear" w:color="auto" w:fill="CCCCCC"/>
          </w:tcPr>
          <w:p w:rsidR="0034418B" w:rsidRPr="00A64C25" w:rsidRDefault="0034418B" w:rsidP="00EF1F6C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34418B" w:rsidRDefault="00615D4B" w:rsidP="00615D4B">
            <w:r>
              <w:t>User has already been added to the system.</w:t>
            </w:r>
          </w:p>
        </w:tc>
      </w:tr>
      <w:tr w:rsidR="0034418B" w:rsidTr="00EF1F6C">
        <w:trPr>
          <w:cantSplit/>
        </w:trPr>
        <w:tc>
          <w:tcPr>
            <w:tcW w:w="2160" w:type="dxa"/>
            <w:shd w:val="clear" w:color="auto" w:fill="CCCCCC"/>
          </w:tcPr>
          <w:p w:rsidR="0034418B" w:rsidRPr="00A64C25" w:rsidRDefault="0034418B" w:rsidP="00EF1F6C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34418B" w:rsidRDefault="0034418B" w:rsidP="0034418B">
            <w:r>
              <w:rPr>
                <w:u w:val="single"/>
              </w:rPr>
              <w:t>Success end condition</w:t>
            </w:r>
          </w:p>
          <w:p w:rsidR="0034418B" w:rsidRDefault="00615D4B" w:rsidP="00615D4B">
            <w:r>
              <w:t>User will be logged into their account and able to function in the system with their given privileges.</w:t>
            </w:r>
            <w:r w:rsidR="0034418B">
              <w:t xml:space="preserve"> </w:t>
            </w:r>
          </w:p>
        </w:tc>
      </w:tr>
      <w:tr w:rsidR="0034418B" w:rsidTr="00EF1F6C">
        <w:trPr>
          <w:cantSplit/>
        </w:trPr>
        <w:tc>
          <w:tcPr>
            <w:tcW w:w="2160" w:type="dxa"/>
            <w:shd w:val="clear" w:color="auto" w:fill="CCCCCC"/>
          </w:tcPr>
          <w:p w:rsidR="0034418B" w:rsidRPr="00A64C25" w:rsidRDefault="0034418B" w:rsidP="00EF1F6C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34418B" w:rsidRDefault="008C11F2" w:rsidP="0034418B">
            <w:pPr>
              <w:pStyle w:val="Hints"/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the log in button</w:t>
            </w:r>
          </w:p>
        </w:tc>
      </w:tr>
    </w:tbl>
    <w:p w:rsidR="00925E9F" w:rsidRDefault="00925E9F"/>
    <w:p w:rsidR="003E0ECD" w:rsidRDefault="003E0ECD" w:rsidP="000C1979">
      <w:pPr>
        <w:pStyle w:val="Heading2"/>
      </w:pPr>
      <w:r>
        <w:t>Mai</w:t>
      </w:r>
      <w:r w:rsidR="00761130">
        <w:t>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606054" w:rsidRPr="00A64C25" w:rsidTr="00EF1F6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606054" w:rsidP="00EF1F6C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606054" w:rsidP="00EF1F6C">
            <w:pPr>
              <w:rPr>
                <w:b/>
              </w:rPr>
            </w:pP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073026" w:rsidRDefault="00375E20" w:rsidP="00EF1F6C">
            <w:r>
              <w:t>User enters their user name.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375E20" w:rsidP="00EF1F6C">
            <w:r>
              <w:t>User enters their password.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375E20" w:rsidRDefault="00375E20" w:rsidP="00EF1F6C">
            <w:r>
              <w:t>System validates user name and password.</w:t>
            </w:r>
          </w:p>
        </w:tc>
      </w:tr>
      <w:tr w:rsidR="00375E20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375E20" w:rsidRDefault="00375E20" w:rsidP="00EF1F6C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375E20" w:rsidRDefault="00375E20" w:rsidP="00EF1F6C">
            <w:r>
              <w:t>System displays application home page with either departmental user or administrator functionality.</w:t>
            </w:r>
          </w:p>
        </w:tc>
      </w:tr>
    </w:tbl>
    <w:p w:rsidR="00606054" w:rsidRDefault="00606054"/>
    <w:p w:rsidR="003E0ECD" w:rsidRDefault="00761130" w:rsidP="000C1979">
      <w:pPr>
        <w:pStyle w:val="Heading2"/>
      </w:pPr>
      <w:r>
        <w:t>Alternate Flows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606054" w:rsidRPr="00A64C25" w:rsidTr="00EF1F6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073026" w:rsidP="00EF1F6C">
            <w:pPr>
              <w:rPr>
                <w:b/>
              </w:rPr>
            </w:pPr>
            <w:r>
              <w:rPr>
                <w:b/>
              </w:rPr>
              <w:t>Alt</w:t>
            </w:r>
            <w:r w:rsidR="00606054">
              <w:rPr>
                <w:b/>
              </w:rPr>
              <w:t xml:space="preserve"> 1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F77B05" w:rsidP="00EF1F6C">
            <w:pPr>
              <w:rPr>
                <w:b/>
              </w:rPr>
            </w:pPr>
            <w:r>
              <w:rPr>
                <w:b/>
              </w:rPr>
              <w:t>User not in the system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606054" w:rsidRDefault="00375E20" w:rsidP="00EF1F6C">
            <w:r>
              <w:t>Sy</w:t>
            </w:r>
            <w:r w:rsidR="0033740B">
              <w:t>stem does not find the entered user name.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33740B" w:rsidP="00EF1F6C">
            <w:r>
              <w:t>User will be prompted to submit a request to be set up with a user account.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0C1979" w:rsidP="00EF1F6C">
            <w:r>
              <w:t>Use case ends</w:t>
            </w:r>
          </w:p>
        </w:tc>
      </w:tr>
      <w:tr w:rsidR="00606054" w:rsidRPr="00A64C25" w:rsidTr="00EF1F6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073026" w:rsidP="00EF1F6C">
            <w:pPr>
              <w:rPr>
                <w:b/>
              </w:rPr>
            </w:pPr>
            <w:r>
              <w:rPr>
                <w:b/>
              </w:rPr>
              <w:t>Alt</w:t>
            </w:r>
            <w:r w:rsidR="00606054">
              <w:rPr>
                <w:b/>
              </w:rPr>
              <w:t xml:space="preserve"> 2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606054" w:rsidRPr="00A64C25" w:rsidRDefault="00F77B05" w:rsidP="00EF1F6C">
            <w:pPr>
              <w:rPr>
                <w:b/>
              </w:rPr>
            </w:pPr>
            <w:r>
              <w:rPr>
                <w:b/>
              </w:rPr>
              <w:t>User is logging in for the first time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606054" w:rsidRDefault="00F77B05" w:rsidP="00EF1F6C">
            <w:r>
              <w:t>System determines that the user is logging in for the first time.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33740B" w:rsidP="00026FCD">
            <w:r>
              <w:t xml:space="preserve">System will prompt user to change their default password and generate a </w:t>
            </w:r>
            <w:r w:rsidR="00026FCD">
              <w:t>new</w:t>
            </w:r>
            <w:r>
              <w:t xml:space="preserve"> </w:t>
            </w:r>
            <w:r w:rsidR="00026FCD">
              <w:t>password.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026FCD" w:rsidP="00EF1F6C">
            <w:r>
              <w:t>User enters new password.</w:t>
            </w:r>
          </w:p>
        </w:tc>
      </w:tr>
      <w:tr w:rsidR="00606054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606054" w:rsidP="00EF1F6C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606054" w:rsidRDefault="00026FCD" w:rsidP="00EF1F6C">
            <w:r>
              <w:t>System validates that password is</w:t>
            </w:r>
            <w:r w:rsidR="000C1979">
              <w:t xml:space="preserve"> </w:t>
            </w:r>
            <w:r>
              <w:t>acceptable.</w:t>
            </w:r>
          </w:p>
        </w:tc>
      </w:tr>
      <w:tr w:rsidR="000C1979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0C1979" w:rsidP="00EF1F6C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0C1979" w:rsidP="00EF1F6C">
            <w:r>
              <w:t>System will store new password.</w:t>
            </w:r>
          </w:p>
        </w:tc>
      </w:tr>
      <w:tr w:rsidR="000C1979" w:rsidTr="00EF1F6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0C1979" w:rsidP="00EF1F6C">
            <w:pPr>
              <w:jc w:val="right"/>
            </w:pPr>
            <w:r>
              <w:lastRenderedPageBreak/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0C1979" w:rsidP="00EF1F6C">
            <w:r>
              <w:t>Use case resumes at step 4.</w:t>
            </w:r>
          </w:p>
        </w:tc>
      </w:tr>
    </w:tbl>
    <w:p w:rsidR="003E0ECD" w:rsidRDefault="003E0ECD"/>
    <w:p w:rsidR="003E0ECD" w:rsidRDefault="003E0ECD"/>
    <w:p w:rsidR="000C1979" w:rsidRDefault="000C1979"/>
    <w:p w:rsidR="000C1979" w:rsidRPr="00684A11" w:rsidRDefault="000C1979" w:rsidP="00684A11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UC-2: </w:t>
      </w:r>
      <w:r w:rsidR="00DD3944">
        <w:rPr>
          <w:rFonts w:ascii="Arial" w:hAnsi="Arial"/>
          <w:b/>
        </w:rPr>
        <w:t>Search</w:t>
      </w:r>
    </w:p>
    <w:p w:rsidR="000C1979" w:rsidRPr="00606054" w:rsidRDefault="000C1979" w:rsidP="000C1979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0C1979" w:rsidTr="00C4265C">
        <w:trPr>
          <w:cantSplit/>
        </w:trPr>
        <w:tc>
          <w:tcPr>
            <w:tcW w:w="2160" w:type="dxa"/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0C1979" w:rsidRDefault="000C1979" w:rsidP="00DD3944">
            <w:r>
              <w:t xml:space="preserve">This </w:t>
            </w:r>
            <w:r w:rsidR="00A30CE0">
              <w:t xml:space="preserve">case focuses </w:t>
            </w:r>
            <w:r w:rsidR="00321D2A">
              <w:t xml:space="preserve">on </w:t>
            </w:r>
            <w:r w:rsidR="00A30CE0">
              <w:t>searching the database</w:t>
            </w:r>
            <w:r w:rsidR="00DD3944">
              <w:t>.</w:t>
            </w:r>
          </w:p>
        </w:tc>
      </w:tr>
      <w:tr w:rsidR="000C1979" w:rsidTr="00C4265C">
        <w:trPr>
          <w:cantSplit/>
        </w:trPr>
        <w:tc>
          <w:tcPr>
            <w:tcW w:w="2160" w:type="dxa"/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0C1979" w:rsidRDefault="000C1979" w:rsidP="00C4265C">
            <w:r>
              <w:t>User, System</w:t>
            </w:r>
          </w:p>
        </w:tc>
      </w:tr>
      <w:tr w:rsidR="000C1979" w:rsidTr="00C4265C">
        <w:trPr>
          <w:cantSplit/>
        </w:trPr>
        <w:tc>
          <w:tcPr>
            <w:tcW w:w="2160" w:type="dxa"/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0C1979" w:rsidRDefault="000C1979" w:rsidP="00684A11">
            <w:r>
              <w:t xml:space="preserve">User </w:t>
            </w:r>
            <w:r w:rsidR="00684A11">
              <w:t>is logged into their account.</w:t>
            </w:r>
          </w:p>
        </w:tc>
      </w:tr>
      <w:tr w:rsidR="000C1979" w:rsidTr="00C4265C">
        <w:trPr>
          <w:cantSplit/>
        </w:trPr>
        <w:tc>
          <w:tcPr>
            <w:tcW w:w="2160" w:type="dxa"/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0C1979" w:rsidRDefault="000C1979" w:rsidP="00C4265C">
            <w:r>
              <w:rPr>
                <w:u w:val="single"/>
              </w:rPr>
              <w:t>Success end condition</w:t>
            </w:r>
          </w:p>
          <w:p w:rsidR="000C1979" w:rsidRDefault="00684A11" w:rsidP="00C4265C">
            <w:r>
              <w:t>Results from the user’s query will be displayed.</w:t>
            </w:r>
            <w:r w:rsidR="000C1979">
              <w:t xml:space="preserve"> </w:t>
            </w:r>
          </w:p>
        </w:tc>
      </w:tr>
      <w:tr w:rsidR="000C1979" w:rsidTr="00C4265C">
        <w:trPr>
          <w:cantSplit/>
        </w:trPr>
        <w:tc>
          <w:tcPr>
            <w:tcW w:w="2160" w:type="dxa"/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0C1979" w:rsidRPr="005D26E3" w:rsidRDefault="008C11F2" w:rsidP="00C4265C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clicks in the search box.</w:t>
            </w:r>
          </w:p>
        </w:tc>
      </w:tr>
    </w:tbl>
    <w:p w:rsidR="000C1979" w:rsidRDefault="000C1979" w:rsidP="000C1979"/>
    <w:p w:rsidR="000C1979" w:rsidRDefault="000C1979" w:rsidP="000C1979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0C1979" w:rsidRPr="00A64C25" w:rsidTr="00C4265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0C1979" w:rsidRPr="00A64C25" w:rsidRDefault="000C1979" w:rsidP="00C4265C">
            <w:pPr>
              <w:rPr>
                <w:b/>
              </w:rPr>
            </w:pPr>
          </w:p>
        </w:tc>
      </w:tr>
      <w:tr w:rsidR="000C1979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0C1979" w:rsidRDefault="000C1979" w:rsidP="00C4265C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0C1979" w:rsidRDefault="00DD3944" w:rsidP="00C4265C">
            <w:r>
              <w:t>User types their key words in the search field.</w:t>
            </w:r>
          </w:p>
        </w:tc>
      </w:tr>
      <w:tr w:rsidR="000C1979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0C1979" w:rsidP="00C4265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DD3944" w:rsidP="00DD3944">
            <w:r>
              <w:t xml:space="preserve">Optional: The user may limit the search to only certain file types by selecting </w:t>
            </w:r>
            <w:r>
              <w:t>the file type they are searching for.</w:t>
            </w:r>
          </w:p>
          <w:p w:rsidR="00DD3944" w:rsidRDefault="00DD3944" w:rsidP="00DD3944">
            <w:r>
              <w:t>The following file types will be available:</w:t>
            </w:r>
          </w:p>
          <w:p w:rsidR="00DD3944" w:rsidRDefault="00DD3944" w:rsidP="00DD3944">
            <w:r>
              <w:t>.</w:t>
            </w:r>
            <w:proofErr w:type="spellStart"/>
            <w:r>
              <w:t>mov</w:t>
            </w:r>
            <w:proofErr w:type="spellEnd"/>
          </w:p>
          <w:p w:rsidR="00DD3944" w:rsidRDefault="00DD3944" w:rsidP="00DD3944">
            <w:proofErr w:type="spellStart"/>
            <w:r>
              <w:t>wmv</w:t>
            </w:r>
            <w:proofErr w:type="spellEnd"/>
          </w:p>
          <w:p w:rsidR="00DD3944" w:rsidRDefault="00DD3944" w:rsidP="00DD3944">
            <w:r>
              <w:t>mp4</w:t>
            </w:r>
          </w:p>
          <w:p w:rsidR="00DD3944" w:rsidRDefault="00DD3944" w:rsidP="00DD3944">
            <w:proofErr w:type="spellStart"/>
            <w:r>
              <w:t>swf</w:t>
            </w:r>
            <w:proofErr w:type="spellEnd"/>
          </w:p>
          <w:p w:rsidR="00DD3944" w:rsidRDefault="00DD3944" w:rsidP="00DD3944">
            <w:proofErr w:type="spellStart"/>
            <w:r>
              <w:t>fla</w:t>
            </w:r>
            <w:proofErr w:type="spellEnd"/>
          </w:p>
          <w:p w:rsidR="00DD3944" w:rsidRDefault="00DD3944" w:rsidP="00DD3944">
            <w:r>
              <w:t>wav</w:t>
            </w:r>
          </w:p>
          <w:p w:rsidR="00DD3944" w:rsidRDefault="00DD3944" w:rsidP="00DD3944">
            <w:r>
              <w:t>mp3</w:t>
            </w:r>
          </w:p>
          <w:p w:rsidR="00DD3944" w:rsidRDefault="00DD3944" w:rsidP="00DD3944">
            <w:r>
              <w:t>jpg</w:t>
            </w:r>
          </w:p>
          <w:p w:rsidR="00DD3944" w:rsidRDefault="00DD3944" w:rsidP="00DD3944">
            <w:r>
              <w:t>gif</w:t>
            </w:r>
          </w:p>
          <w:p w:rsidR="00DD3944" w:rsidRDefault="00DD3944" w:rsidP="00DD3944">
            <w:r>
              <w:t>tiff</w:t>
            </w:r>
          </w:p>
          <w:p w:rsidR="00DD3944" w:rsidRDefault="00DD3944" w:rsidP="00DD3944">
            <w:r>
              <w:t>bmp</w:t>
            </w:r>
          </w:p>
          <w:p w:rsidR="00DD3944" w:rsidRDefault="00DD3944" w:rsidP="00DD3944">
            <w:proofErr w:type="spellStart"/>
            <w:r>
              <w:t>png</w:t>
            </w:r>
            <w:proofErr w:type="spellEnd"/>
          </w:p>
          <w:p w:rsidR="00DD3944" w:rsidRDefault="00DD3944" w:rsidP="00DD3944">
            <w:proofErr w:type="spellStart"/>
            <w:r>
              <w:t>psd</w:t>
            </w:r>
            <w:proofErr w:type="spellEnd"/>
          </w:p>
          <w:p w:rsidR="00DD3944" w:rsidRDefault="00DD3944" w:rsidP="00DD3944">
            <w:proofErr w:type="spellStart"/>
            <w:r>
              <w:t>ai</w:t>
            </w:r>
            <w:proofErr w:type="spellEnd"/>
          </w:p>
          <w:p w:rsidR="00DD3944" w:rsidRDefault="00DD3944" w:rsidP="00DD3944">
            <w:proofErr w:type="spellStart"/>
            <w:r>
              <w:t>eps</w:t>
            </w:r>
            <w:proofErr w:type="spellEnd"/>
          </w:p>
          <w:p w:rsidR="00DD3944" w:rsidRDefault="00DD3944" w:rsidP="00DD3944">
            <w:proofErr w:type="spellStart"/>
            <w:r>
              <w:t>pdf</w:t>
            </w:r>
            <w:proofErr w:type="spellEnd"/>
          </w:p>
        </w:tc>
      </w:tr>
      <w:tr w:rsidR="00DD3944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407CD7" w:rsidP="00C4265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DD3944" w:rsidP="00DD3944">
            <w:r>
              <w:t xml:space="preserve">Optional: The user may limit the search to only </w:t>
            </w:r>
            <w:r>
              <w:t>files within specified dates by entering a date range.</w:t>
            </w:r>
          </w:p>
        </w:tc>
      </w:tr>
      <w:tr w:rsidR="00DD3944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407CD7" w:rsidP="00C4265C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DD3944" w:rsidP="00DD3944">
            <w:r>
              <w:t xml:space="preserve">Optional: </w:t>
            </w:r>
            <w:r w:rsidR="00407CD7">
              <w:t>User may enter advanced options to further define the search. (Advanced Options TBD)</w:t>
            </w:r>
          </w:p>
        </w:tc>
      </w:tr>
      <w:tr w:rsidR="000C1979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407CD7" w:rsidP="00C4265C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5D26E3" w:rsidP="00C4265C">
            <w:r>
              <w:t>User submits query.</w:t>
            </w:r>
          </w:p>
        </w:tc>
      </w:tr>
      <w:tr w:rsidR="000C1979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407CD7" w:rsidP="00C4265C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0C1979" w:rsidRDefault="005D26E3" w:rsidP="00C4265C">
            <w:r>
              <w:t>System queries database using the user’s key words to select from the tags table.</w:t>
            </w:r>
          </w:p>
        </w:tc>
      </w:tr>
      <w:tr w:rsidR="005D26E3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5D26E3" w:rsidRDefault="00407CD7" w:rsidP="00C4265C">
            <w:pPr>
              <w:jc w:val="right"/>
            </w:pPr>
            <w:r>
              <w:t>7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5D26E3" w:rsidRDefault="005D26E3" w:rsidP="00C4265C">
            <w:r>
              <w:t>Results from the query are displayed in the center panel of the web page.</w:t>
            </w:r>
          </w:p>
        </w:tc>
      </w:tr>
      <w:tr w:rsidR="00DD3944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407CD7" w:rsidP="00C4265C">
            <w:pPr>
              <w:jc w:val="right"/>
            </w:pPr>
            <w:r>
              <w:lastRenderedPageBreak/>
              <w:t>8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D3944" w:rsidRDefault="00DD3944" w:rsidP="00C4265C">
            <w:r>
              <w:t xml:space="preserve">If no match is found in the database the System </w:t>
            </w:r>
            <w:r>
              <w:t>will display a message indicating that no matches were found for the user’s search.</w:t>
            </w:r>
          </w:p>
        </w:tc>
      </w:tr>
    </w:tbl>
    <w:p w:rsidR="005D26E3" w:rsidRDefault="005D26E3"/>
    <w:p w:rsidR="003D582F" w:rsidRDefault="003D582F" w:rsidP="001B27C4"/>
    <w:p w:rsidR="003D582F" w:rsidRDefault="003D582F" w:rsidP="001B27C4"/>
    <w:p w:rsidR="003D582F" w:rsidRPr="00684A11" w:rsidRDefault="003D582F" w:rsidP="003D582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</w:t>
      </w:r>
      <w:r w:rsidR="002474CD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: </w:t>
      </w:r>
      <w:r w:rsidR="00FA64A9">
        <w:rPr>
          <w:rFonts w:ascii="Arial" w:hAnsi="Arial"/>
          <w:b/>
        </w:rPr>
        <w:t>Preview</w:t>
      </w:r>
    </w:p>
    <w:p w:rsidR="003D582F" w:rsidRPr="00606054" w:rsidRDefault="003D582F" w:rsidP="003D582F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3D582F" w:rsidTr="00C4265C">
        <w:trPr>
          <w:cantSplit/>
        </w:trPr>
        <w:tc>
          <w:tcPr>
            <w:tcW w:w="2160" w:type="dxa"/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3D582F" w:rsidRDefault="003D582F" w:rsidP="00FA64A9">
            <w:r>
              <w:t xml:space="preserve">This case focuses on </w:t>
            </w:r>
            <w:r w:rsidR="00FA64A9">
              <w:t>displaying a preview of a selected file.</w:t>
            </w:r>
          </w:p>
        </w:tc>
      </w:tr>
      <w:tr w:rsidR="003D582F" w:rsidTr="00C4265C">
        <w:trPr>
          <w:cantSplit/>
        </w:trPr>
        <w:tc>
          <w:tcPr>
            <w:tcW w:w="2160" w:type="dxa"/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3D582F" w:rsidRDefault="003D582F" w:rsidP="00C4265C">
            <w:r>
              <w:t>User, System</w:t>
            </w:r>
          </w:p>
        </w:tc>
      </w:tr>
      <w:tr w:rsidR="003D582F" w:rsidTr="00C4265C">
        <w:trPr>
          <w:cantSplit/>
        </w:trPr>
        <w:tc>
          <w:tcPr>
            <w:tcW w:w="2160" w:type="dxa"/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3D582F" w:rsidRDefault="003D582F" w:rsidP="00C4265C">
            <w:r>
              <w:t>User is logged into their account.</w:t>
            </w:r>
          </w:p>
          <w:p w:rsidR="00FA64A9" w:rsidRDefault="00FA64A9" w:rsidP="00C4265C">
            <w:r>
              <w:t>A successful search has been performed with at least one file returned as the result.</w:t>
            </w:r>
          </w:p>
        </w:tc>
      </w:tr>
      <w:tr w:rsidR="003D582F" w:rsidTr="00C4265C">
        <w:trPr>
          <w:cantSplit/>
        </w:trPr>
        <w:tc>
          <w:tcPr>
            <w:tcW w:w="2160" w:type="dxa"/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3D582F" w:rsidRDefault="003D582F" w:rsidP="00C4265C">
            <w:r>
              <w:rPr>
                <w:u w:val="single"/>
              </w:rPr>
              <w:t>Success end condition</w:t>
            </w:r>
          </w:p>
          <w:p w:rsidR="003D582F" w:rsidRDefault="00FA64A9" w:rsidP="00C4265C">
            <w:r>
              <w:t>User is able to view a preview of the selected file.</w:t>
            </w:r>
            <w:r w:rsidR="003D582F">
              <w:t xml:space="preserve"> </w:t>
            </w:r>
          </w:p>
        </w:tc>
      </w:tr>
      <w:tr w:rsidR="003D582F" w:rsidTr="00C4265C">
        <w:trPr>
          <w:cantSplit/>
        </w:trPr>
        <w:tc>
          <w:tcPr>
            <w:tcW w:w="2160" w:type="dxa"/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3D582F" w:rsidRPr="005D26E3" w:rsidRDefault="003D582F" w:rsidP="00FA64A9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clicks </w:t>
            </w:r>
            <w:r w:rsidR="00FA64A9">
              <w:rPr>
                <w:rFonts w:ascii="Times New Roman" w:hAnsi="Times New Roman"/>
                <w:color w:val="auto"/>
                <w:sz w:val="24"/>
                <w:szCs w:val="24"/>
              </w:rPr>
              <w:t>on a file to preview.</w:t>
            </w:r>
          </w:p>
        </w:tc>
      </w:tr>
    </w:tbl>
    <w:p w:rsidR="003D582F" w:rsidRDefault="003D582F" w:rsidP="003D582F"/>
    <w:p w:rsidR="003D582F" w:rsidRDefault="003D582F" w:rsidP="003D582F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3D582F" w:rsidRPr="00A64C25" w:rsidTr="00C4265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3D582F" w:rsidRPr="00A64C25" w:rsidRDefault="003D582F" w:rsidP="00C4265C">
            <w:pPr>
              <w:rPr>
                <w:b/>
              </w:rPr>
            </w:pPr>
          </w:p>
        </w:tc>
      </w:tr>
      <w:tr w:rsidR="003D582F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3D582F" w:rsidRDefault="003D582F" w:rsidP="00C4265C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3D582F" w:rsidRDefault="00EF1190" w:rsidP="00C4265C">
            <w:r>
              <w:t>From the search results, user clicks on a file to preview.</w:t>
            </w:r>
          </w:p>
        </w:tc>
      </w:tr>
      <w:tr w:rsidR="003D582F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3D582F" w:rsidRDefault="003D582F" w:rsidP="00C4265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3D582F" w:rsidRDefault="00427411" w:rsidP="00C4265C">
            <w:r>
              <w:t>System queries database for selected file to retrieve file’s detailed information.</w:t>
            </w:r>
          </w:p>
        </w:tc>
      </w:tr>
      <w:tr w:rsidR="003D582F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3D582F" w:rsidRDefault="003D582F" w:rsidP="00C4265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3D582F" w:rsidRDefault="00427411" w:rsidP="00C4265C">
            <w:r>
              <w:t>System uses file type to determine how to display on the web page.</w:t>
            </w:r>
          </w:p>
        </w:tc>
      </w:tr>
      <w:tr w:rsidR="003D582F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3D582F" w:rsidRDefault="003D582F" w:rsidP="00C4265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3D582F" w:rsidRDefault="00427411" w:rsidP="00C4265C">
            <w:r>
              <w:t>System display preview page with a preview of the file and information about the file.</w:t>
            </w:r>
          </w:p>
        </w:tc>
      </w:tr>
    </w:tbl>
    <w:p w:rsidR="003D582F" w:rsidRDefault="003D582F" w:rsidP="003D582F"/>
    <w:p w:rsidR="00427411" w:rsidRDefault="00427411" w:rsidP="003D582F"/>
    <w:p w:rsidR="00427411" w:rsidRDefault="00427411" w:rsidP="003D582F"/>
    <w:p w:rsidR="00427411" w:rsidRPr="00684A11" w:rsidRDefault="00427411" w:rsidP="00427411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</w:t>
      </w:r>
      <w:r w:rsidR="002474CD">
        <w:rPr>
          <w:rFonts w:ascii="Arial" w:hAnsi="Arial"/>
          <w:b/>
        </w:rPr>
        <w:t>4</w:t>
      </w:r>
      <w:r>
        <w:rPr>
          <w:rFonts w:ascii="Arial" w:hAnsi="Arial"/>
          <w:b/>
        </w:rPr>
        <w:t>: Download File</w:t>
      </w:r>
    </w:p>
    <w:p w:rsidR="00427411" w:rsidRPr="00606054" w:rsidRDefault="00427411" w:rsidP="00427411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427411" w:rsidTr="00C4265C">
        <w:trPr>
          <w:cantSplit/>
        </w:trPr>
        <w:tc>
          <w:tcPr>
            <w:tcW w:w="2160" w:type="dxa"/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427411" w:rsidRDefault="00427411" w:rsidP="00427411">
            <w:r>
              <w:t>This case focuses on a user downloading a file from the server.</w:t>
            </w:r>
          </w:p>
        </w:tc>
      </w:tr>
      <w:tr w:rsidR="00427411" w:rsidTr="00C4265C">
        <w:trPr>
          <w:cantSplit/>
        </w:trPr>
        <w:tc>
          <w:tcPr>
            <w:tcW w:w="2160" w:type="dxa"/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427411" w:rsidRDefault="00427411" w:rsidP="00C4265C">
            <w:r>
              <w:t>User, System</w:t>
            </w:r>
          </w:p>
        </w:tc>
      </w:tr>
      <w:tr w:rsidR="00427411" w:rsidTr="00C4265C">
        <w:trPr>
          <w:cantSplit/>
        </w:trPr>
        <w:tc>
          <w:tcPr>
            <w:tcW w:w="2160" w:type="dxa"/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427411" w:rsidRDefault="00427411" w:rsidP="00427411">
            <w:r>
              <w:t>User is logged into their account.</w:t>
            </w:r>
          </w:p>
          <w:p w:rsidR="00427411" w:rsidRDefault="00427411" w:rsidP="00427411">
            <w:r>
              <w:t>A successful search has been performed with at least one file returned as the result.</w:t>
            </w:r>
          </w:p>
        </w:tc>
      </w:tr>
      <w:tr w:rsidR="00427411" w:rsidTr="00C4265C">
        <w:trPr>
          <w:cantSplit/>
        </w:trPr>
        <w:tc>
          <w:tcPr>
            <w:tcW w:w="2160" w:type="dxa"/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427411" w:rsidRDefault="00427411" w:rsidP="00C4265C">
            <w:r>
              <w:rPr>
                <w:u w:val="single"/>
              </w:rPr>
              <w:t>Success end condition</w:t>
            </w:r>
          </w:p>
          <w:p w:rsidR="00427411" w:rsidRDefault="00427411" w:rsidP="00C4265C">
            <w:r>
              <w:t xml:space="preserve">File will be downloaded from the server to the user’s desired local location. </w:t>
            </w:r>
          </w:p>
        </w:tc>
      </w:tr>
      <w:tr w:rsidR="00427411" w:rsidTr="00C4265C">
        <w:trPr>
          <w:cantSplit/>
        </w:trPr>
        <w:tc>
          <w:tcPr>
            <w:tcW w:w="2160" w:type="dxa"/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427411" w:rsidRPr="005D26E3" w:rsidRDefault="00427411" w:rsidP="00C4265C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</w:t>
            </w:r>
            <w:r w:rsidR="00C4265C">
              <w:rPr>
                <w:rFonts w:ascii="Times New Roman" w:hAnsi="Times New Roman"/>
                <w:color w:val="auto"/>
                <w:sz w:val="24"/>
                <w:szCs w:val="24"/>
              </w:rPr>
              <w:t>selects file or files to download</w:t>
            </w:r>
          </w:p>
        </w:tc>
      </w:tr>
    </w:tbl>
    <w:p w:rsidR="00427411" w:rsidRDefault="00427411" w:rsidP="00427411"/>
    <w:p w:rsidR="00427411" w:rsidRDefault="00427411" w:rsidP="00427411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427411" w:rsidRPr="00A64C25" w:rsidTr="00C4265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427411" w:rsidRPr="00A64C25" w:rsidRDefault="00427411" w:rsidP="00C4265C">
            <w:pPr>
              <w:rPr>
                <w:b/>
              </w:rPr>
            </w:pP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lastRenderedPageBreak/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27411" w:rsidRDefault="00427411" w:rsidP="00C4265C">
            <w:r>
              <w:t xml:space="preserve">User selects </w:t>
            </w:r>
            <w:r w:rsidR="00C4265C">
              <w:t xml:space="preserve">a file </w:t>
            </w:r>
            <w:r w:rsidR="002474CD">
              <w:t xml:space="preserve">or multiple files </w:t>
            </w:r>
            <w:r w:rsidR="00C4265C">
              <w:t>from the search results by clicking in a check box</w:t>
            </w:r>
            <w:r w:rsidR="002474CD">
              <w:t xml:space="preserve"> or multiple check boxes</w:t>
            </w:r>
            <w:r w:rsidR="00C4265C">
              <w:t>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27411" w:rsidRDefault="00C4265C" w:rsidP="00C4265C">
            <w:r>
              <w:t>User clicks download button.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27411" w:rsidRDefault="00C4265C" w:rsidP="00296E2A">
            <w:r>
              <w:t xml:space="preserve">System </w:t>
            </w:r>
            <w:r w:rsidR="00296E2A">
              <w:t>prompts user to select a local location to store the file</w:t>
            </w:r>
            <w:r w:rsidR="002474CD">
              <w:t xml:space="preserve"> or files</w:t>
            </w:r>
            <w:r w:rsidR="00296E2A">
              <w:t>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296E2A" w:rsidP="00C4265C">
            <w:r>
              <w:t>User selects desired local location for file storage.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296E2A">
            <w:r>
              <w:t xml:space="preserve">User </w:t>
            </w:r>
            <w:r w:rsidR="00296E2A">
              <w:t>clicks button to begin download.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296E2A">
            <w:r>
              <w:t xml:space="preserve">System </w:t>
            </w:r>
            <w:r w:rsidR="00296E2A">
              <w:t>uses user selection to select the appropriate files from the server’s file system.</w:t>
            </w:r>
          </w:p>
        </w:tc>
      </w:tr>
      <w:tr w:rsidR="00427411" w:rsidTr="00C4265C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427411" w:rsidP="00C4265C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427411" w:rsidRDefault="00296E2A" w:rsidP="00C4265C">
            <w:r>
              <w:t>Data is sent to user’s local machine using HTTP.</w:t>
            </w:r>
          </w:p>
        </w:tc>
      </w:tr>
    </w:tbl>
    <w:p w:rsidR="00427411" w:rsidRDefault="00427411" w:rsidP="003D582F"/>
    <w:p w:rsidR="00DF79A6" w:rsidRDefault="00DF79A6" w:rsidP="003D582F"/>
    <w:p w:rsidR="00DF79A6" w:rsidRDefault="00DF79A6" w:rsidP="003D582F"/>
    <w:p w:rsidR="00DF79A6" w:rsidRPr="00684A11" w:rsidRDefault="00DF79A6" w:rsidP="00DF79A6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</w:t>
      </w:r>
      <w:r w:rsidR="002474CD">
        <w:rPr>
          <w:rFonts w:ascii="Arial" w:hAnsi="Arial"/>
          <w:b/>
        </w:rPr>
        <w:t>5</w:t>
      </w:r>
      <w:r>
        <w:rPr>
          <w:rFonts w:ascii="Arial" w:hAnsi="Arial"/>
          <w:b/>
        </w:rPr>
        <w:t>: Upload File</w:t>
      </w:r>
    </w:p>
    <w:p w:rsidR="00DF79A6" w:rsidRPr="00606054" w:rsidRDefault="00DF79A6" w:rsidP="00DF79A6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DF79A6" w:rsidTr="00203A5D">
        <w:trPr>
          <w:cantSplit/>
        </w:trPr>
        <w:tc>
          <w:tcPr>
            <w:tcW w:w="2160" w:type="dxa"/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DF79A6" w:rsidRDefault="00DF79A6" w:rsidP="004B3DA2">
            <w:r>
              <w:t xml:space="preserve">This case focuses on a user </w:t>
            </w:r>
            <w:r w:rsidR="004B3DA2">
              <w:t>uploading a file to</w:t>
            </w:r>
            <w:r>
              <w:t xml:space="preserve"> the server.</w:t>
            </w:r>
          </w:p>
        </w:tc>
      </w:tr>
      <w:tr w:rsidR="00DF79A6" w:rsidTr="00203A5D">
        <w:trPr>
          <w:cantSplit/>
        </w:trPr>
        <w:tc>
          <w:tcPr>
            <w:tcW w:w="2160" w:type="dxa"/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DF79A6" w:rsidRDefault="00DF79A6" w:rsidP="00203A5D">
            <w:r>
              <w:t>User, System</w:t>
            </w:r>
          </w:p>
        </w:tc>
      </w:tr>
      <w:tr w:rsidR="00DF79A6" w:rsidTr="00203A5D">
        <w:trPr>
          <w:cantSplit/>
        </w:trPr>
        <w:tc>
          <w:tcPr>
            <w:tcW w:w="2160" w:type="dxa"/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DF79A6" w:rsidRDefault="00DF79A6" w:rsidP="00203A5D">
            <w:r>
              <w:t>User is logged into their account.</w:t>
            </w:r>
          </w:p>
          <w:p w:rsidR="00DF79A6" w:rsidRDefault="004B3DA2" w:rsidP="00203A5D">
            <w:r>
              <w:t>User is logged in with an administrator account.</w:t>
            </w:r>
          </w:p>
        </w:tc>
      </w:tr>
      <w:tr w:rsidR="00DF79A6" w:rsidTr="00203A5D">
        <w:trPr>
          <w:cantSplit/>
        </w:trPr>
        <w:tc>
          <w:tcPr>
            <w:tcW w:w="2160" w:type="dxa"/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DF79A6" w:rsidRDefault="00DF79A6" w:rsidP="00203A5D">
            <w:r>
              <w:rPr>
                <w:u w:val="single"/>
              </w:rPr>
              <w:t>Success end condition</w:t>
            </w:r>
          </w:p>
          <w:p w:rsidR="00DF79A6" w:rsidRDefault="00DF79A6" w:rsidP="004B3DA2">
            <w:r>
              <w:t xml:space="preserve">File will be </w:t>
            </w:r>
            <w:r w:rsidR="004B3DA2">
              <w:t>uploaded to the server.</w:t>
            </w:r>
          </w:p>
        </w:tc>
      </w:tr>
      <w:tr w:rsidR="00DF79A6" w:rsidTr="00203A5D">
        <w:trPr>
          <w:cantSplit/>
        </w:trPr>
        <w:tc>
          <w:tcPr>
            <w:tcW w:w="2160" w:type="dxa"/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DF79A6" w:rsidRPr="005D26E3" w:rsidRDefault="00DF79A6" w:rsidP="004B3DA2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</w:t>
            </w:r>
            <w:r w:rsidR="004B3DA2">
              <w:rPr>
                <w:rFonts w:ascii="Times New Roman" w:hAnsi="Times New Roman"/>
                <w:color w:val="auto"/>
                <w:sz w:val="24"/>
                <w:szCs w:val="24"/>
              </w:rPr>
              <w:t>clicks upload button.</w:t>
            </w:r>
          </w:p>
        </w:tc>
      </w:tr>
    </w:tbl>
    <w:p w:rsidR="00DF79A6" w:rsidRDefault="00DF79A6" w:rsidP="00DF79A6"/>
    <w:p w:rsidR="00DF79A6" w:rsidRDefault="00DF79A6" w:rsidP="00DF79A6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DF79A6" w:rsidRPr="00A64C25" w:rsidTr="00203A5D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DF79A6" w:rsidRPr="00A64C25" w:rsidRDefault="00DF79A6" w:rsidP="00203A5D">
            <w:pPr>
              <w:rPr>
                <w:b/>
              </w:rPr>
            </w:pP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DF79A6" w:rsidRDefault="0095615F" w:rsidP="00203A5D">
            <w:r>
              <w:t>System prompts user to select a file for upload.</w:t>
            </w: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DF79A6" w:rsidRDefault="0095615F" w:rsidP="00203A5D">
            <w:r>
              <w:t xml:space="preserve">User selects a </w:t>
            </w:r>
            <w:r w:rsidR="00407CD7">
              <w:t xml:space="preserve">valid </w:t>
            </w:r>
            <w:r>
              <w:t>file from their local file system.</w:t>
            </w:r>
            <w:r w:rsidR="00407CD7">
              <w:t xml:space="preserve">  If an invalid file is selected then system will prompt user to select a different file.</w:t>
            </w:r>
          </w:p>
          <w:p w:rsidR="00407CD7" w:rsidRDefault="00407CD7" w:rsidP="00203A5D">
            <w:r>
              <w:t>The valid file types are:</w:t>
            </w:r>
          </w:p>
          <w:p w:rsidR="00407CD7" w:rsidRDefault="00407CD7" w:rsidP="00407CD7">
            <w:r>
              <w:t>.</w:t>
            </w:r>
            <w:proofErr w:type="spellStart"/>
            <w:r>
              <w:t>mov</w:t>
            </w:r>
            <w:proofErr w:type="spellEnd"/>
          </w:p>
          <w:p w:rsidR="00407CD7" w:rsidRDefault="00407CD7" w:rsidP="00407CD7">
            <w:proofErr w:type="spellStart"/>
            <w:r>
              <w:t>wmv</w:t>
            </w:r>
            <w:proofErr w:type="spellEnd"/>
          </w:p>
          <w:p w:rsidR="00407CD7" w:rsidRDefault="00407CD7" w:rsidP="00407CD7">
            <w:r>
              <w:t>mp4</w:t>
            </w:r>
          </w:p>
          <w:p w:rsidR="00407CD7" w:rsidRDefault="00407CD7" w:rsidP="00407CD7">
            <w:proofErr w:type="spellStart"/>
            <w:r>
              <w:t>swf</w:t>
            </w:r>
            <w:proofErr w:type="spellEnd"/>
          </w:p>
          <w:p w:rsidR="00407CD7" w:rsidRDefault="00407CD7" w:rsidP="00407CD7">
            <w:proofErr w:type="spellStart"/>
            <w:r>
              <w:t>fla</w:t>
            </w:r>
            <w:proofErr w:type="spellEnd"/>
          </w:p>
          <w:p w:rsidR="00407CD7" w:rsidRDefault="00407CD7" w:rsidP="00407CD7">
            <w:r>
              <w:t>wav</w:t>
            </w:r>
          </w:p>
          <w:p w:rsidR="00407CD7" w:rsidRDefault="00407CD7" w:rsidP="00407CD7">
            <w:r>
              <w:t>mp3</w:t>
            </w:r>
          </w:p>
          <w:p w:rsidR="00407CD7" w:rsidRDefault="00407CD7" w:rsidP="00407CD7">
            <w:r>
              <w:t>jpg</w:t>
            </w:r>
          </w:p>
          <w:p w:rsidR="00407CD7" w:rsidRDefault="00407CD7" w:rsidP="00407CD7">
            <w:r>
              <w:t>gif</w:t>
            </w:r>
          </w:p>
          <w:p w:rsidR="00407CD7" w:rsidRDefault="00407CD7" w:rsidP="00407CD7">
            <w:r>
              <w:t>tiff</w:t>
            </w:r>
          </w:p>
          <w:p w:rsidR="00407CD7" w:rsidRDefault="00407CD7" w:rsidP="00407CD7">
            <w:r>
              <w:t>bmp</w:t>
            </w:r>
          </w:p>
          <w:p w:rsidR="00407CD7" w:rsidRDefault="00407CD7" w:rsidP="00407CD7">
            <w:proofErr w:type="spellStart"/>
            <w:r>
              <w:t>png</w:t>
            </w:r>
            <w:proofErr w:type="spellEnd"/>
          </w:p>
          <w:p w:rsidR="00407CD7" w:rsidRDefault="00407CD7" w:rsidP="00407CD7">
            <w:proofErr w:type="spellStart"/>
            <w:r>
              <w:t>psd</w:t>
            </w:r>
            <w:proofErr w:type="spellEnd"/>
          </w:p>
          <w:p w:rsidR="00407CD7" w:rsidRDefault="00407CD7" w:rsidP="00407CD7">
            <w:proofErr w:type="spellStart"/>
            <w:r>
              <w:t>ai</w:t>
            </w:r>
            <w:proofErr w:type="spellEnd"/>
          </w:p>
          <w:p w:rsidR="00407CD7" w:rsidRDefault="00407CD7" w:rsidP="00407CD7">
            <w:proofErr w:type="spellStart"/>
            <w:r>
              <w:t>eps</w:t>
            </w:r>
            <w:proofErr w:type="spellEnd"/>
          </w:p>
          <w:p w:rsidR="00407CD7" w:rsidRDefault="00407CD7" w:rsidP="00407CD7">
            <w:proofErr w:type="spellStart"/>
            <w:r>
              <w:t>pdf</w:t>
            </w:r>
            <w:proofErr w:type="spellEnd"/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lastRenderedPageBreak/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DF79A6" w:rsidRDefault="00DF79A6" w:rsidP="0095615F">
            <w:r>
              <w:t xml:space="preserve">System prompts user to </w:t>
            </w:r>
            <w:r w:rsidR="0095615F">
              <w:t>enter information for the file, including tags to be used in searches.</w:t>
            </w: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DF79A6" w:rsidP="0095615F">
            <w:r>
              <w:t xml:space="preserve">User </w:t>
            </w:r>
            <w:r w:rsidR="0095615F">
              <w:t>clicks upload button.</w:t>
            </w: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95615F" w:rsidP="00203A5D">
            <w:r>
              <w:t>File is transferred to server using HTTP.</w:t>
            </w: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95615F" w:rsidP="00203A5D">
            <w:r>
              <w:t>System stores file on server file system.</w:t>
            </w:r>
          </w:p>
        </w:tc>
      </w:tr>
      <w:tr w:rsidR="00DF79A6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DF79A6" w:rsidP="00203A5D">
            <w:pPr>
              <w:jc w:val="right"/>
            </w:pPr>
            <w:r>
              <w:t>6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DF79A6" w:rsidRDefault="0095615F" w:rsidP="00203A5D">
            <w:r>
              <w:t>System stores information about the file in the database.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7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203A5D">
            <w:r>
              <w:t>System displays a message for the user indicating the upload is complete.</w:t>
            </w:r>
          </w:p>
        </w:tc>
      </w:tr>
    </w:tbl>
    <w:p w:rsidR="00DF79A6" w:rsidRDefault="00DF79A6" w:rsidP="00DF79A6"/>
    <w:p w:rsidR="0095615F" w:rsidRDefault="0095615F" w:rsidP="00DF79A6"/>
    <w:p w:rsidR="0095615F" w:rsidRDefault="0095615F" w:rsidP="00DF79A6"/>
    <w:p w:rsidR="0095615F" w:rsidRPr="00684A11" w:rsidRDefault="0095615F" w:rsidP="0095615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</w:t>
      </w:r>
      <w:r w:rsidR="002474CD">
        <w:rPr>
          <w:rFonts w:ascii="Arial" w:hAnsi="Arial"/>
          <w:b/>
        </w:rPr>
        <w:t>6</w:t>
      </w:r>
      <w:r>
        <w:rPr>
          <w:rFonts w:ascii="Arial" w:hAnsi="Arial"/>
          <w:b/>
        </w:rPr>
        <w:t xml:space="preserve">: </w:t>
      </w:r>
      <w:r w:rsidR="005C049F">
        <w:rPr>
          <w:rFonts w:ascii="Arial" w:hAnsi="Arial"/>
          <w:b/>
        </w:rPr>
        <w:t>Add User</w:t>
      </w:r>
    </w:p>
    <w:p w:rsidR="0095615F" w:rsidRPr="00606054" w:rsidRDefault="0095615F" w:rsidP="0095615F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95615F" w:rsidTr="00203A5D">
        <w:trPr>
          <w:cantSplit/>
        </w:trPr>
        <w:tc>
          <w:tcPr>
            <w:tcW w:w="2160" w:type="dxa"/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95615F" w:rsidRDefault="0095615F" w:rsidP="00203A5D">
            <w:r>
              <w:t>This case focuses on a user uploading a file to the server.</w:t>
            </w:r>
          </w:p>
        </w:tc>
      </w:tr>
      <w:tr w:rsidR="0095615F" w:rsidTr="00203A5D">
        <w:trPr>
          <w:cantSplit/>
        </w:trPr>
        <w:tc>
          <w:tcPr>
            <w:tcW w:w="2160" w:type="dxa"/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95615F" w:rsidRDefault="0095615F" w:rsidP="00203A5D">
            <w:r>
              <w:t>User, System</w:t>
            </w:r>
          </w:p>
        </w:tc>
      </w:tr>
      <w:tr w:rsidR="0095615F" w:rsidTr="00203A5D">
        <w:trPr>
          <w:cantSplit/>
        </w:trPr>
        <w:tc>
          <w:tcPr>
            <w:tcW w:w="2160" w:type="dxa"/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r w:rsidRPr="00A64C25">
              <w:rPr>
                <w:b/>
              </w:rPr>
              <w:t>Pre-Conditions</w:t>
            </w:r>
          </w:p>
        </w:tc>
        <w:tc>
          <w:tcPr>
            <w:tcW w:w="6840" w:type="dxa"/>
          </w:tcPr>
          <w:p w:rsidR="0095615F" w:rsidRDefault="0095615F" w:rsidP="00203A5D">
            <w:r>
              <w:t>User is logged into their account.</w:t>
            </w:r>
          </w:p>
          <w:p w:rsidR="0095615F" w:rsidRDefault="0095615F" w:rsidP="00203A5D">
            <w:r>
              <w:t>User is logged in with an administrator account.</w:t>
            </w:r>
          </w:p>
        </w:tc>
      </w:tr>
      <w:tr w:rsidR="0095615F" w:rsidTr="00203A5D">
        <w:trPr>
          <w:cantSplit/>
        </w:trPr>
        <w:tc>
          <w:tcPr>
            <w:tcW w:w="2160" w:type="dxa"/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95615F" w:rsidRDefault="0095615F" w:rsidP="00203A5D">
            <w:r>
              <w:rPr>
                <w:u w:val="single"/>
              </w:rPr>
              <w:t>Success end condition</w:t>
            </w:r>
          </w:p>
          <w:p w:rsidR="0095615F" w:rsidRDefault="005C049F" w:rsidP="00203A5D">
            <w:r>
              <w:t>A new user is added</w:t>
            </w:r>
            <w:r w:rsidR="0095615F">
              <w:t>.</w:t>
            </w:r>
          </w:p>
        </w:tc>
      </w:tr>
      <w:tr w:rsidR="0095615F" w:rsidTr="00203A5D">
        <w:trPr>
          <w:cantSplit/>
        </w:trPr>
        <w:tc>
          <w:tcPr>
            <w:tcW w:w="2160" w:type="dxa"/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95615F" w:rsidRPr="005D26E3" w:rsidRDefault="0095615F" w:rsidP="005C049F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</w:t>
            </w:r>
            <w:r w:rsidR="005C049F">
              <w:rPr>
                <w:rFonts w:ascii="Times New Roman" w:hAnsi="Times New Roman"/>
                <w:color w:val="auto"/>
                <w:sz w:val="24"/>
                <w:szCs w:val="24"/>
              </w:rPr>
              <w:t>selects Add New User option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</w:tr>
    </w:tbl>
    <w:p w:rsidR="0095615F" w:rsidRDefault="0095615F" w:rsidP="0095615F"/>
    <w:p w:rsidR="0095615F" w:rsidRDefault="0095615F" w:rsidP="0095615F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95615F" w:rsidRPr="00A64C25" w:rsidTr="00203A5D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95615F" w:rsidRPr="00A64C25" w:rsidRDefault="0095615F" w:rsidP="00203A5D">
            <w:pPr>
              <w:rPr>
                <w:b/>
              </w:rPr>
            </w:pP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95615F" w:rsidRDefault="004E01D2" w:rsidP="004E01D2">
            <w:r>
              <w:t>User types new user log in name into user name field.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95615F" w:rsidRDefault="0095615F" w:rsidP="004E01D2">
            <w:r>
              <w:t xml:space="preserve">User </w:t>
            </w:r>
            <w:r w:rsidR="004E01D2">
              <w:t>types default password into password field.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95615F" w:rsidRDefault="004E01D2" w:rsidP="00203A5D">
            <w:r>
              <w:t>User clicks submit button.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3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4E01D2" w:rsidP="00203A5D">
            <w:r>
              <w:t>System verifies that user name is unique.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4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4E01D2" w:rsidP="00203A5D">
            <w:r>
              <w:t>System adds new user name and password to the database.</w:t>
            </w:r>
          </w:p>
        </w:tc>
      </w:tr>
      <w:tr w:rsidR="0095615F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203A5D">
            <w:pPr>
              <w:jc w:val="right"/>
            </w:pPr>
            <w:r>
              <w:t>5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95615F" w:rsidRDefault="0095615F" w:rsidP="004E01D2">
            <w:r>
              <w:t xml:space="preserve">System </w:t>
            </w:r>
            <w:r w:rsidR="004E01D2">
              <w:t>displays a message indicating that the new user has been successfully added.</w:t>
            </w:r>
          </w:p>
        </w:tc>
      </w:tr>
    </w:tbl>
    <w:p w:rsidR="0095615F" w:rsidRDefault="0095615F" w:rsidP="00DF79A6"/>
    <w:p w:rsidR="004E01D2" w:rsidRDefault="004E01D2" w:rsidP="004E01D2">
      <w:pPr>
        <w:pStyle w:val="Heading2"/>
      </w:pPr>
      <w:r>
        <w:t>Alternate Flows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4E01D2" w:rsidRPr="00A64C25" w:rsidTr="00203A5D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4E01D2" w:rsidRPr="00A64C25" w:rsidRDefault="004E01D2" w:rsidP="00203A5D">
            <w:pPr>
              <w:rPr>
                <w:b/>
              </w:rPr>
            </w:pPr>
            <w:r>
              <w:rPr>
                <w:b/>
              </w:rPr>
              <w:t>Alt 1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4E01D2" w:rsidRPr="00A64C25" w:rsidRDefault="004E01D2" w:rsidP="00203A5D">
            <w:pPr>
              <w:rPr>
                <w:b/>
              </w:rPr>
            </w:pPr>
            <w:r>
              <w:rPr>
                <w:b/>
              </w:rPr>
              <w:t>User name already exists in database</w:t>
            </w:r>
          </w:p>
        </w:tc>
      </w:tr>
      <w:tr w:rsidR="004E01D2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E01D2" w:rsidRDefault="004E01D2" w:rsidP="00203A5D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E01D2" w:rsidRDefault="004E01D2" w:rsidP="00203A5D">
            <w:r>
              <w:t>System prompts user that the entered already exists and a new unique user name must be entered.</w:t>
            </w:r>
          </w:p>
        </w:tc>
      </w:tr>
      <w:tr w:rsidR="004E01D2" w:rsidTr="00203A5D">
        <w:trPr>
          <w:cantSplit/>
        </w:trPr>
        <w:tc>
          <w:tcPr>
            <w:tcW w:w="1260" w:type="dxa"/>
            <w:tcBorders>
              <w:top w:val="single" w:sz="4" w:space="0" w:color="999999"/>
              <w:bottom w:val="single" w:sz="4" w:space="0" w:color="999999"/>
            </w:tcBorders>
          </w:tcPr>
          <w:p w:rsidR="004E01D2" w:rsidRDefault="004E01D2" w:rsidP="00203A5D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999999"/>
            </w:tcBorders>
          </w:tcPr>
          <w:p w:rsidR="004E01D2" w:rsidRDefault="004E01D2" w:rsidP="00203A5D">
            <w:r>
              <w:t>Use case resumes at step 1.</w:t>
            </w:r>
          </w:p>
        </w:tc>
      </w:tr>
    </w:tbl>
    <w:p w:rsidR="001B27C4" w:rsidRDefault="001B27C4"/>
    <w:p w:rsidR="00070C3C" w:rsidRDefault="00070C3C"/>
    <w:p w:rsidR="00070C3C" w:rsidRDefault="00070C3C"/>
    <w:p w:rsidR="00070C3C" w:rsidRPr="00684A11" w:rsidRDefault="00070C3C" w:rsidP="00070C3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UC-</w:t>
      </w:r>
      <w:r w:rsidR="002474CD">
        <w:rPr>
          <w:rFonts w:ascii="Arial" w:hAnsi="Arial"/>
          <w:b/>
        </w:rPr>
        <w:t>7</w:t>
      </w:r>
      <w:r>
        <w:rPr>
          <w:rFonts w:ascii="Arial" w:hAnsi="Arial"/>
          <w:b/>
        </w:rPr>
        <w:t xml:space="preserve">: View </w:t>
      </w:r>
      <w:r w:rsidR="00407CD7">
        <w:rPr>
          <w:rFonts w:ascii="Arial" w:hAnsi="Arial"/>
          <w:b/>
        </w:rPr>
        <w:t>R</w:t>
      </w:r>
      <w:r w:rsidR="002474CD">
        <w:rPr>
          <w:rFonts w:ascii="Arial" w:hAnsi="Arial"/>
          <w:b/>
        </w:rPr>
        <w:t>eport</w:t>
      </w:r>
    </w:p>
    <w:p w:rsidR="00070C3C" w:rsidRPr="00606054" w:rsidRDefault="00070C3C" w:rsidP="00070C3C">
      <w:pPr>
        <w:rPr>
          <w:rFonts w:ascii="Arial" w:hAnsi="Arial" w:cs="Arial"/>
          <w:b/>
          <w:bCs/>
          <w:iCs/>
          <w:sz w:val="28"/>
          <w:szCs w:val="28"/>
        </w:rPr>
      </w:pPr>
      <w:r w:rsidRPr="00606054">
        <w:rPr>
          <w:rFonts w:ascii="Arial" w:hAnsi="Arial" w:cs="Arial"/>
          <w:b/>
          <w:bCs/>
          <w:iCs/>
          <w:sz w:val="28"/>
          <w:szCs w:val="28"/>
        </w:rPr>
        <w:t>Use Case Overview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6840"/>
      </w:tblGrid>
      <w:tr w:rsidR="00070C3C" w:rsidTr="00203A5D">
        <w:trPr>
          <w:cantSplit/>
        </w:trPr>
        <w:tc>
          <w:tcPr>
            <w:tcW w:w="2160" w:type="dxa"/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r w:rsidRPr="00A64C25">
              <w:rPr>
                <w:b/>
              </w:rPr>
              <w:t>Description</w:t>
            </w:r>
          </w:p>
        </w:tc>
        <w:tc>
          <w:tcPr>
            <w:tcW w:w="6840" w:type="dxa"/>
          </w:tcPr>
          <w:p w:rsidR="00070C3C" w:rsidRDefault="00070C3C" w:rsidP="002474CD">
            <w:r>
              <w:t xml:space="preserve">This case focuses on a user viewing </w:t>
            </w:r>
            <w:r w:rsidR="002474CD">
              <w:t>a</w:t>
            </w:r>
            <w:r>
              <w:t xml:space="preserve"> report.</w:t>
            </w:r>
          </w:p>
        </w:tc>
      </w:tr>
      <w:tr w:rsidR="00070C3C" w:rsidTr="00203A5D">
        <w:trPr>
          <w:cantSplit/>
        </w:trPr>
        <w:tc>
          <w:tcPr>
            <w:tcW w:w="2160" w:type="dxa"/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6840" w:type="dxa"/>
          </w:tcPr>
          <w:p w:rsidR="00070C3C" w:rsidRDefault="00070C3C" w:rsidP="00203A5D">
            <w:r>
              <w:t>User, System</w:t>
            </w:r>
          </w:p>
        </w:tc>
      </w:tr>
      <w:tr w:rsidR="00070C3C" w:rsidTr="00203A5D">
        <w:trPr>
          <w:cantSplit/>
        </w:trPr>
        <w:tc>
          <w:tcPr>
            <w:tcW w:w="2160" w:type="dxa"/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r w:rsidRPr="00A64C25">
              <w:rPr>
                <w:b/>
              </w:rPr>
              <w:lastRenderedPageBreak/>
              <w:t>Pre-Conditions</w:t>
            </w:r>
          </w:p>
        </w:tc>
        <w:tc>
          <w:tcPr>
            <w:tcW w:w="6840" w:type="dxa"/>
          </w:tcPr>
          <w:p w:rsidR="00070C3C" w:rsidRDefault="00070C3C" w:rsidP="00203A5D">
            <w:r>
              <w:t>User is logged into their account.</w:t>
            </w:r>
          </w:p>
          <w:p w:rsidR="00070C3C" w:rsidRDefault="00070C3C" w:rsidP="00203A5D">
            <w:r>
              <w:t>User is logged in with an administrator account.</w:t>
            </w:r>
          </w:p>
        </w:tc>
      </w:tr>
      <w:tr w:rsidR="00070C3C" w:rsidTr="00203A5D">
        <w:trPr>
          <w:cantSplit/>
        </w:trPr>
        <w:tc>
          <w:tcPr>
            <w:tcW w:w="2160" w:type="dxa"/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r w:rsidRPr="00A64C25">
              <w:rPr>
                <w:b/>
              </w:rPr>
              <w:t>Post-Conditions</w:t>
            </w:r>
          </w:p>
        </w:tc>
        <w:tc>
          <w:tcPr>
            <w:tcW w:w="6840" w:type="dxa"/>
          </w:tcPr>
          <w:p w:rsidR="00070C3C" w:rsidRDefault="00070C3C" w:rsidP="00203A5D">
            <w:r>
              <w:rPr>
                <w:u w:val="single"/>
              </w:rPr>
              <w:t>Success end condition</w:t>
            </w:r>
          </w:p>
          <w:p w:rsidR="00070C3C" w:rsidRDefault="00203A5D" w:rsidP="002474CD">
            <w:r>
              <w:t>The report is displayed</w:t>
            </w:r>
            <w:r w:rsidR="00070C3C">
              <w:t>.</w:t>
            </w:r>
          </w:p>
        </w:tc>
      </w:tr>
      <w:tr w:rsidR="00070C3C" w:rsidTr="00203A5D">
        <w:trPr>
          <w:cantSplit/>
        </w:trPr>
        <w:tc>
          <w:tcPr>
            <w:tcW w:w="2160" w:type="dxa"/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r w:rsidRPr="00A64C25">
              <w:rPr>
                <w:b/>
              </w:rPr>
              <w:t>Trigger</w:t>
            </w:r>
          </w:p>
        </w:tc>
        <w:tc>
          <w:tcPr>
            <w:tcW w:w="6840" w:type="dxa"/>
          </w:tcPr>
          <w:p w:rsidR="00070C3C" w:rsidRPr="005D26E3" w:rsidRDefault="00070C3C" w:rsidP="002474CD">
            <w:pPr>
              <w:pStyle w:val="Hi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selects </w:t>
            </w:r>
            <w:r w:rsidR="00203A5D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the option to view </w:t>
            </w:r>
            <w:r w:rsidR="002474CD">
              <w:rPr>
                <w:rFonts w:ascii="Times New Roman" w:hAnsi="Times New Roman"/>
                <w:color w:val="auto"/>
                <w:sz w:val="24"/>
                <w:szCs w:val="24"/>
              </w:rPr>
              <w:t>a</w:t>
            </w:r>
            <w:r w:rsidR="00203A5D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report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</w:tr>
    </w:tbl>
    <w:p w:rsidR="00070C3C" w:rsidRDefault="00070C3C" w:rsidP="00070C3C"/>
    <w:p w:rsidR="00070C3C" w:rsidRDefault="00070C3C" w:rsidP="00070C3C">
      <w:pPr>
        <w:pStyle w:val="Heading2"/>
      </w:pPr>
      <w:r>
        <w:t>Main Flow</w:t>
      </w:r>
    </w:p>
    <w:tbl>
      <w:tblPr>
        <w:tblStyle w:val="TableGrid"/>
        <w:tblW w:w="9000" w:type="dxa"/>
        <w:tblInd w:w="468" w:type="dxa"/>
        <w:tblLook w:val="01E0" w:firstRow="1" w:lastRow="1" w:firstColumn="1" w:lastColumn="1" w:noHBand="0" w:noVBand="0"/>
      </w:tblPr>
      <w:tblGrid>
        <w:gridCol w:w="1260"/>
        <w:gridCol w:w="7740"/>
      </w:tblGrid>
      <w:tr w:rsidR="00070C3C" w:rsidRPr="00A64C25" w:rsidTr="00203A5D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  <w:smartTag w:uri="urn:schemas-microsoft-com:office:smarttags" w:element="place">
              <w:r w:rsidRPr="00A64C25">
                <w:rPr>
                  <w:b/>
                </w:rPr>
                <w:t>Main</w:t>
              </w:r>
            </w:smartTag>
          </w:p>
        </w:tc>
        <w:tc>
          <w:tcPr>
            <w:tcW w:w="7740" w:type="dxa"/>
            <w:tcBorders>
              <w:bottom w:val="single" w:sz="4" w:space="0" w:color="auto"/>
            </w:tcBorders>
            <w:shd w:val="clear" w:color="auto" w:fill="CCCCCC"/>
          </w:tcPr>
          <w:p w:rsidR="00070C3C" w:rsidRPr="00A64C25" w:rsidRDefault="00070C3C" w:rsidP="00203A5D">
            <w:pPr>
              <w:rPr>
                <w:b/>
              </w:rPr>
            </w:pPr>
          </w:p>
        </w:tc>
      </w:tr>
      <w:tr w:rsidR="00407CD7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07CD7" w:rsidRDefault="00407CD7" w:rsidP="00203A5D">
            <w:pPr>
              <w:jc w:val="right"/>
            </w:pP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07CD7" w:rsidRDefault="00407CD7" w:rsidP="00203A5D">
            <w:r>
              <w:t>User selects one of the available reports.</w:t>
            </w:r>
          </w:p>
          <w:p w:rsidR="00407CD7" w:rsidRDefault="00407CD7" w:rsidP="00203A5D">
            <w:r>
              <w:t>The following reports are available:</w:t>
            </w:r>
          </w:p>
          <w:p w:rsidR="00407CD7" w:rsidRDefault="00407CD7" w:rsidP="00203A5D">
            <w:r>
              <w:t>Statistical.</w:t>
            </w:r>
          </w:p>
          <w:p w:rsidR="00407CD7" w:rsidRDefault="00407CD7" w:rsidP="00203A5D">
            <w:r>
              <w:t>History.</w:t>
            </w:r>
          </w:p>
        </w:tc>
      </w:tr>
      <w:tr w:rsidR="00070C3C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070C3C" w:rsidRDefault="00070C3C" w:rsidP="00203A5D">
            <w:pPr>
              <w:jc w:val="right"/>
            </w:pPr>
            <w:r>
              <w:t>1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070C3C" w:rsidRDefault="00BC619B" w:rsidP="00407CD7">
            <w:r>
              <w:t xml:space="preserve">System queries database for </w:t>
            </w:r>
            <w:r w:rsidR="00407CD7">
              <w:t>report</w:t>
            </w:r>
            <w:r>
              <w:t xml:space="preserve"> information.</w:t>
            </w:r>
          </w:p>
        </w:tc>
      </w:tr>
      <w:tr w:rsidR="00070C3C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070C3C" w:rsidRDefault="00070C3C" w:rsidP="00203A5D">
            <w:pPr>
              <w:jc w:val="right"/>
            </w:pPr>
            <w:r>
              <w:t>2</w:t>
            </w: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070C3C" w:rsidRDefault="00BC619B" w:rsidP="00407CD7">
            <w:r>
              <w:t xml:space="preserve">System builds </w:t>
            </w:r>
            <w:r w:rsidR="00407CD7">
              <w:t>report.</w:t>
            </w:r>
          </w:p>
        </w:tc>
      </w:tr>
      <w:tr w:rsidR="00070C3C" w:rsidTr="00407CD7">
        <w:trPr>
          <w:cantSplit/>
        </w:trPr>
        <w:tc>
          <w:tcPr>
            <w:tcW w:w="1260" w:type="dxa"/>
          </w:tcPr>
          <w:p w:rsidR="00070C3C" w:rsidRDefault="00070C3C" w:rsidP="00203A5D">
            <w:pPr>
              <w:jc w:val="right"/>
            </w:pPr>
            <w:r>
              <w:t>3</w:t>
            </w:r>
          </w:p>
        </w:tc>
        <w:tc>
          <w:tcPr>
            <w:tcW w:w="7740" w:type="dxa"/>
          </w:tcPr>
          <w:p w:rsidR="00070C3C" w:rsidRDefault="00407CD7" w:rsidP="00407CD7">
            <w:r>
              <w:t xml:space="preserve">Report </w:t>
            </w:r>
            <w:r w:rsidR="00BC619B">
              <w:t>is displayed in the center panel of the web page.</w:t>
            </w:r>
          </w:p>
        </w:tc>
      </w:tr>
      <w:tr w:rsidR="00407CD7" w:rsidTr="00203A5D">
        <w:trPr>
          <w:cantSplit/>
        </w:trPr>
        <w:tc>
          <w:tcPr>
            <w:tcW w:w="1260" w:type="dxa"/>
            <w:tcBorders>
              <w:bottom w:val="single" w:sz="4" w:space="0" w:color="999999"/>
            </w:tcBorders>
          </w:tcPr>
          <w:p w:rsidR="00407CD7" w:rsidRDefault="00407CD7" w:rsidP="00203A5D">
            <w:pPr>
              <w:jc w:val="right"/>
            </w:pPr>
          </w:p>
        </w:tc>
        <w:tc>
          <w:tcPr>
            <w:tcW w:w="7740" w:type="dxa"/>
            <w:tcBorders>
              <w:bottom w:val="single" w:sz="4" w:space="0" w:color="999999"/>
            </w:tcBorders>
          </w:tcPr>
          <w:p w:rsidR="00407CD7" w:rsidRDefault="00407CD7" w:rsidP="00407CD7">
            <w:r>
              <w:t xml:space="preserve">Optional: User may choose to export the report by clicking the export button.  System then transfers file </w:t>
            </w:r>
            <w:r>
              <w:t>to user’s local machine using HTTP.</w:t>
            </w:r>
          </w:p>
        </w:tc>
      </w:tr>
    </w:tbl>
    <w:p w:rsidR="00070C3C" w:rsidRDefault="00070C3C" w:rsidP="00070C3C"/>
    <w:p w:rsidR="00EA5144" w:rsidRDefault="00EA5144" w:rsidP="00070C3C"/>
    <w:p w:rsidR="003E0ECD" w:rsidRDefault="003E0ECD"/>
    <w:sectPr w:rsidR="003E0ECD" w:rsidSect="00451B6E">
      <w:headerReference w:type="default" r:id="rId11"/>
      <w:footerReference w:type="default" r:id="rId12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48" w:rsidRDefault="00C86748">
      <w:r>
        <w:separator/>
      </w:r>
    </w:p>
  </w:endnote>
  <w:endnote w:type="continuationSeparator" w:id="0">
    <w:p w:rsidR="00C86748" w:rsidRDefault="00C8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5D" w:rsidRPr="00DE229B" w:rsidRDefault="00203A5D" w:rsidP="00DE229B">
    <w:pPr>
      <w:pStyle w:val="Footer"/>
      <w:pBdr>
        <w:top w:val="thinThickSmallGap" w:sz="24" w:space="1" w:color="auto"/>
      </w:pBdr>
      <w:tabs>
        <w:tab w:val="clear" w:pos="4320"/>
        <w:tab w:val="clear" w:pos="8640"/>
        <w:tab w:val="right" w:pos="10440"/>
      </w:tabs>
      <w:rPr>
        <w:rStyle w:val="PageNumber"/>
        <w:rFonts w:ascii="Arial" w:hAnsi="Arial" w:cs="Arial"/>
        <w:sz w:val="16"/>
        <w:szCs w:val="16"/>
      </w:rPr>
    </w:pPr>
    <w:r w:rsidRPr="00DE229B">
      <w:rPr>
        <w:rFonts w:ascii="Arial" w:hAnsi="Arial" w:cs="Arial"/>
        <w:sz w:val="16"/>
        <w:szCs w:val="16"/>
      </w:rPr>
      <w:t>Last Saved</w:t>
    </w:r>
    <w:proofErr w:type="gramStart"/>
    <w:r w:rsidRPr="00DE229B">
      <w:rPr>
        <w:rFonts w:ascii="Arial" w:hAnsi="Arial" w:cs="Arial"/>
        <w:sz w:val="16"/>
        <w:szCs w:val="16"/>
      </w:rPr>
      <w:t>::</w:t>
    </w:r>
    <w:proofErr w:type="gramEnd"/>
    <w:r w:rsidRPr="00DE229B">
      <w:rPr>
        <w:rFonts w:ascii="Arial" w:hAnsi="Arial" w:cs="Arial"/>
        <w:sz w:val="16"/>
        <w:szCs w:val="16"/>
      </w:rPr>
      <w:t xml:space="preserve"> </w:t>
    </w:r>
    <w:r w:rsidRPr="00DE229B">
      <w:rPr>
        <w:rFonts w:ascii="Arial" w:hAnsi="Arial" w:cs="Arial"/>
        <w:sz w:val="16"/>
        <w:szCs w:val="16"/>
      </w:rPr>
      <w:fldChar w:fldCharType="begin"/>
    </w:r>
    <w:r w:rsidRPr="00DE229B">
      <w:rPr>
        <w:rFonts w:ascii="Arial" w:hAnsi="Arial" w:cs="Arial"/>
        <w:sz w:val="16"/>
        <w:szCs w:val="16"/>
      </w:rPr>
      <w:instrText xml:space="preserve"> SAVEDATE  \@ "M/d/yyyy h:mm am/pm"  \* MERGEFORMAT </w:instrText>
    </w:r>
    <w:r w:rsidRPr="00DE229B">
      <w:rPr>
        <w:rFonts w:ascii="Arial" w:hAnsi="Arial" w:cs="Arial"/>
        <w:sz w:val="16"/>
        <w:szCs w:val="16"/>
      </w:rPr>
      <w:fldChar w:fldCharType="separate"/>
    </w:r>
    <w:r w:rsidR="00DD3944">
      <w:rPr>
        <w:rFonts w:ascii="Arial" w:hAnsi="Arial" w:cs="Arial"/>
        <w:noProof/>
        <w:sz w:val="16"/>
        <w:szCs w:val="16"/>
      </w:rPr>
      <w:t>10/1/2012 12:32 AM</w:t>
    </w:r>
    <w:r w:rsidRPr="00DE229B">
      <w:rPr>
        <w:rFonts w:ascii="Arial" w:hAnsi="Arial" w:cs="Arial"/>
        <w:sz w:val="16"/>
        <w:szCs w:val="16"/>
      </w:rPr>
      <w:fldChar w:fldCharType="end"/>
    </w:r>
    <w:r w:rsidRPr="00DE229B">
      <w:rPr>
        <w:rFonts w:ascii="Arial" w:hAnsi="Arial" w:cs="Arial"/>
        <w:sz w:val="16"/>
        <w:szCs w:val="16"/>
      </w:rPr>
      <w:tab/>
      <w:t>Page</w:t>
    </w:r>
    <w:r w:rsidRPr="00DE229B">
      <w:rPr>
        <w:rStyle w:val="PageNumber"/>
        <w:rFonts w:ascii="Arial" w:hAnsi="Arial" w:cs="Arial"/>
        <w:sz w:val="16"/>
        <w:szCs w:val="16"/>
      </w:rPr>
      <w:t xml:space="preserve"> </w:t>
    </w:r>
    <w:r w:rsidRPr="00DE229B">
      <w:rPr>
        <w:rStyle w:val="PageNumber"/>
        <w:rFonts w:ascii="Arial" w:hAnsi="Arial" w:cs="Arial"/>
        <w:sz w:val="16"/>
        <w:szCs w:val="16"/>
      </w:rPr>
      <w:fldChar w:fldCharType="begin"/>
    </w:r>
    <w:r w:rsidRPr="00DE229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DE229B">
      <w:rPr>
        <w:rStyle w:val="PageNumber"/>
        <w:rFonts w:ascii="Arial" w:hAnsi="Arial" w:cs="Arial"/>
        <w:sz w:val="16"/>
        <w:szCs w:val="16"/>
      </w:rPr>
      <w:fldChar w:fldCharType="separate"/>
    </w:r>
    <w:r w:rsidR="002474CD">
      <w:rPr>
        <w:rStyle w:val="PageNumber"/>
        <w:rFonts w:ascii="Arial" w:hAnsi="Arial" w:cs="Arial"/>
        <w:noProof/>
        <w:sz w:val="16"/>
        <w:szCs w:val="16"/>
      </w:rPr>
      <w:t>1</w:t>
    </w:r>
    <w:r w:rsidRPr="00DE229B">
      <w:rPr>
        <w:rStyle w:val="PageNumber"/>
        <w:rFonts w:ascii="Arial" w:hAnsi="Arial" w:cs="Arial"/>
        <w:sz w:val="16"/>
        <w:szCs w:val="16"/>
      </w:rPr>
      <w:fldChar w:fldCharType="end"/>
    </w:r>
    <w:r w:rsidRPr="00DE229B">
      <w:rPr>
        <w:rStyle w:val="PageNumber"/>
        <w:rFonts w:ascii="Arial" w:hAnsi="Arial" w:cs="Arial"/>
        <w:sz w:val="16"/>
        <w:szCs w:val="16"/>
      </w:rPr>
      <w:t xml:space="preserve"> of </w:t>
    </w:r>
    <w:r w:rsidRPr="00DE229B">
      <w:rPr>
        <w:rStyle w:val="PageNumber"/>
        <w:rFonts w:ascii="Arial" w:hAnsi="Arial" w:cs="Arial"/>
        <w:sz w:val="16"/>
        <w:szCs w:val="16"/>
      </w:rPr>
      <w:fldChar w:fldCharType="begin"/>
    </w:r>
    <w:r w:rsidRPr="00DE229B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DE229B">
      <w:rPr>
        <w:rStyle w:val="PageNumber"/>
        <w:rFonts w:ascii="Arial" w:hAnsi="Arial" w:cs="Arial"/>
        <w:sz w:val="16"/>
        <w:szCs w:val="16"/>
      </w:rPr>
      <w:fldChar w:fldCharType="separate"/>
    </w:r>
    <w:r w:rsidR="002474CD">
      <w:rPr>
        <w:rStyle w:val="PageNumber"/>
        <w:rFonts w:ascii="Arial" w:hAnsi="Arial" w:cs="Arial"/>
        <w:noProof/>
        <w:sz w:val="16"/>
        <w:szCs w:val="16"/>
      </w:rPr>
      <w:t>6</w:t>
    </w:r>
    <w:r w:rsidRPr="00DE229B">
      <w:rPr>
        <w:rStyle w:val="PageNumber"/>
        <w:rFonts w:ascii="Arial" w:hAnsi="Arial" w:cs="Arial"/>
        <w:sz w:val="16"/>
        <w:szCs w:val="16"/>
      </w:rPr>
      <w:fldChar w:fldCharType="end"/>
    </w:r>
    <w:r w:rsidRPr="00DE229B">
      <w:rPr>
        <w:rStyle w:val="PageNumber"/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48" w:rsidRDefault="00C86748">
      <w:r>
        <w:separator/>
      </w:r>
    </w:p>
  </w:footnote>
  <w:footnote w:type="continuationSeparator" w:id="0">
    <w:p w:rsidR="00C86748" w:rsidRDefault="00C86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A5D" w:rsidRPr="00CD4B14" w:rsidRDefault="00203A5D" w:rsidP="00CD4B14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/>
      </w:rPr>
    </w:pPr>
    <w:r>
      <w:tab/>
    </w:r>
    <w:r w:rsidRPr="00CD4B14">
      <w:rPr>
        <w:rFonts w:ascii="Arial" w:hAnsi="Arial" w:cs="Arial"/>
        <w:b/>
      </w:rPr>
      <w:t xml:space="preserve">UC_ Use Case </w:t>
    </w:r>
  </w:p>
  <w:p w:rsidR="00203A5D" w:rsidRPr="00CD4B14" w:rsidRDefault="00203A5D" w:rsidP="00CD4B14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bookmarkStart w:id="2" w:name="Project_Name"/>
    <w:bookmarkEnd w:id="2"/>
    <w:r>
      <w:rPr>
        <w:rFonts w:ascii="Arial" w:hAnsi="Arial" w:cs="Arial"/>
        <w:b/>
        <w:color w:val="0000FF"/>
        <w:sz w:val="20"/>
        <w:szCs w:val="20"/>
      </w:rPr>
      <w:t>Digital Asset Management Application</w:t>
    </w:r>
  </w:p>
  <w:p w:rsidR="00203A5D" w:rsidRDefault="00203A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933248C"/>
    <w:multiLevelType w:val="hybridMultilevel"/>
    <w:tmpl w:val="7480B53E"/>
    <w:lvl w:ilvl="0" w:tplc="694AA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2AC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DA77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1AB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12D9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D24D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502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ABD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625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5122C"/>
    <w:multiLevelType w:val="hybridMultilevel"/>
    <w:tmpl w:val="C02848BA"/>
    <w:lvl w:ilvl="0" w:tplc="BAF01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E4DB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963A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806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CE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04F8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E01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06A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EA40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1B5D20"/>
    <w:multiLevelType w:val="hybridMultilevel"/>
    <w:tmpl w:val="A9861462"/>
    <w:lvl w:ilvl="0" w:tplc="E1C4B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CB1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8813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DC0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2A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2693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A4D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E52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2A5E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5452C9"/>
    <w:multiLevelType w:val="hybridMultilevel"/>
    <w:tmpl w:val="62641D98"/>
    <w:lvl w:ilvl="0" w:tplc="4656D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D3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824F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1C2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AC55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7021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7A3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88E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46B2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8D2EAC"/>
    <w:multiLevelType w:val="hybridMultilevel"/>
    <w:tmpl w:val="6AE0A4B6"/>
    <w:lvl w:ilvl="0" w:tplc="AD02A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6F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A61A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449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419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F014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C8F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A32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C634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5F1AB1"/>
    <w:multiLevelType w:val="hybridMultilevel"/>
    <w:tmpl w:val="BFD4CC52"/>
    <w:lvl w:ilvl="0" w:tplc="50F09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D8CF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1865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001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EFC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9ACF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4AB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3E16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504C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3F0B61"/>
    <w:multiLevelType w:val="hybridMultilevel"/>
    <w:tmpl w:val="98BA7C60"/>
    <w:lvl w:ilvl="0" w:tplc="10CA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381B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E48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20D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47F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F89C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E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87A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BEB1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7324A"/>
    <w:multiLevelType w:val="hybridMultilevel"/>
    <w:tmpl w:val="1182E4A8"/>
    <w:lvl w:ilvl="0" w:tplc="958A5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214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BAC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A2A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42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F2BA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F2D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386F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3C12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40"/>
    <w:rsid w:val="0002054D"/>
    <w:rsid w:val="00026FCD"/>
    <w:rsid w:val="00047A6A"/>
    <w:rsid w:val="000564DD"/>
    <w:rsid w:val="00070C3C"/>
    <w:rsid w:val="00073026"/>
    <w:rsid w:val="00074E19"/>
    <w:rsid w:val="000C1979"/>
    <w:rsid w:val="000D1B0D"/>
    <w:rsid w:val="001B0B45"/>
    <w:rsid w:val="001B27C4"/>
    <w:rsid w:val="001B7D56"/>
    <w:rsid w:val="001F485F"/>
    <w:rsid w:val="00203A5D"/>
    <w:rsid w:val="002474CD"/>
    <w:rsid w:val="00296E2A"/>
    <w:rsid w:val="002A50BC"/>
    <w:rsid w:val="002B281E"/>
    <w:rsid w:val="00321D2A"/>
    <w:rsid w:val="0033165B"/>
    <w:rsid w:val="0033740B"/>
    <w:rsid w:val="0034418B"/>
    <w:rsid w:val="00361480"/>
    <w:rsid w:val="00375E20"/>
    <w:rsid w:val="003819C0"/>
    <w:rsid w:val="003A6EFE"/>
    <w:rsid w:val="003D582F"/>
    <w:rsid w:val="003D7501"/>
    <w:rsid w:val="003E0ECD"/>
    <w:rsid w:val="00407CD7"/>
    <w:rsid w:val="00427411"/>
    <w:rsid w:val="00442333"/>
    <w:rsid w:val="00451B6E"/>
    <w:rsid w:val="00457D5C"/>
    <w:rsid w:val="0047337F"/>
    <w:rsid w:val="004B3DA2"/>
    <w:rsid w:val="004E01D2"/>
    <w:rsid w:val="00507E52"/>
    <w:rsid w:val="00556940"/>
    <w:rsid w:val="005C049F"/>
    <w:rsid w:val="005D26E3"/>
    <w:rsid w:val="00603AB0"/>
    <w:rsid w:val="00606054"/>
    <w:rsid w:val="00615D4B"/>
    <w:rsid w:val="00684A11"/>
    <w:rsid w:val="00732EE2"/>
    <w:rsid w:val="00761130"/>
    <w:rsid w:val="008346B9"/>
    <w:rsid w:val="008516FA"/>
    <w:rsid w:val="0086750F"/>
    <w:rsid w:val="008C11F2"/>
    <w:rsid w:val="008F2989"/>
    <w:rsid w:val="00925E9F"/>
    <w:rsid w:val="009321FE"/>
    <w:rsid w:val="00942130"/>
    <w:rsid w:val="0095615F"/>
    <w:rsid w:val="00975EA2"/>
    <w:rsid w:val="00983341"/>
    <w:rsid w:val="009A7CB9"/>
    <w:rsid w:val="009B2BF9"/>
    <w:rsid w:val="00A30CE0"/>
    <w:rsid w:val="00A75F8C"/>
    <w:rsid w:val="00AC0E9A"/>
    <w:rsid w:val="00AD1ACD"/>
    <w:rsid w:val="00B21D40"/>
    <w:rsid w:val="00BC619B"/>
    <w:rsid w:val="00BE3D2A"/>
    <w:rsid w:val="00BF317E"/>
    <w:rsid w:val="00C33F6A"/>
    <w:rsid w:val="00C4265C"/>
    <w:rsid w:val="00C86748"/>
    <w:rsid w:val="00CA1FCE"/>
    <w:rsid w:val="00CB6DFF"/>
    <w:rsid w:val="00CD4B14"/>
    <w:rsid w:val="00D45FEE"/>
    <w:rsid w:val="00DA3EF1"/>
    <w:rsid w:val="00DB2C42"/>
    <w:rsid w:val="00DB4822"/>
    <w:rsid w:val="00DD3944"/>
    <w:rsid w:val="00DE0828"/>
    <w:rsid w:val="00DE229B"/>
    <w:rsid w:val="00DF79A6"/>
    <w:rsid w:val="00E15CBC"/>
    <w:rsid w:val="00E60803"/>
    <w:rsid w:val="00EA5144"/>
    <w:rsid w:val="00ED0F56"/>
    <w:rsid w:val="00EF1190"/>
    <w:rsid w:val="00EF1F6C"/>
    <w:rsid w:val="00F00108"/>
    <w:rsid w:val="00F026B4"/>
    <w:rsid w:val="00F10DD4"/>
    <w:rsid w:val="00F77B05"/>
    <w:rsid w:val="00FA64A9"/>
    <w:rsid w:val="00F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451B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1B6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1B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51B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1B6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B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B6E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sid w:val="00451B6E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sid w:val="00451B6E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sid w:val="00451B6E"/>
    <w:rPr>
      <w:color w:val="0000FF"/>
      <w:u w:val="single"/>
    </w:rPr>
  </w:style>
  <w:style w:type="character" w:styleId="FollowedHyperlink">
    <w:name w:val="FollowedHyperlink"/>
    <w:basedOn w:val="DefaultParagraphFont"/>
    <w:rsid w:val="00451B6E"/>
    <w:rPr>
      <w:color w:val="800080"/>
      <w:u w:val="single"/>
    </w:rPr>
  </w:style>
  <w:style w:type="character" w:styleId="PageNumber">
    <w:name w:val="page number"/>
    <w:basedOn w:val="DefaultParagraphFont"/>
    <w:rsid w:val="00DE229B"/>
  </w:style>
  <w:style w:type="table" w:styleId="TableGrid">
    <w:name w:val="Table Grid"/>
    <w:basedOn w:val="TableNormal"/>
    <w:rsid w:val="00344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451B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1B6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1B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51B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1B6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B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B6E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sid w:val="00451B6E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rsid w:val="00451B6E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basedOn w:val="DefaultParagraphFont"/>
    <w:rsid w:val="00451B6E"/>
    <w:rPr>
      <w:color w:val="0000FF"/>
      <w:u w:val="single"/>
    </w:rPr>
  </w:style>
  <w:style w:type="character" w:styleId="FollowedHyperlink">
    <w:name w:val="FollowedHyperlink"/>
    <w:basedOn w:val="DefaultParagraphFont"/>
    <w:rsid w:val="00451B6E"/>
    <w:rPr>
      <w:color w:val="800080"/>
      <w:u w:val="single"/>
    </w:rPr>
  </w:style>
  <w:style w:type="character" w:styleId="PageNumber">
    <w:name w:val="page number"/>
    <w:basedOn w:val="DefaultParagraphFont"/>
    <w:rsid w:val="00DE229B"/>
  </w:style>
  <w:style w:type="table" w:styleId="TableGrid">
    <w:name w:val="Table Grid"/>
    <w:basedOn w:val="TableNormal"/>
    <w:rsid w:val="00344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SC440-640-SoftwareEngineering\Resources\SoftwareAnalysis\Use_Case-UsedAtGuadGraph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7DAA1CD8E8742B9A22646F355FFF3" ma:contentTypeVersion="6" ma:contentTypeDescription="Create a new document." ma:contentTypeScope="" ma:versionID="666e715a2b2b62a52f6142d92dd3a535">
  <xsd:schema xmlns:xsd="http://www.w3.org/2001/XMLSchema" xmlns:p="http://schemas.microsoft.com/office/2006/metadata/properties" xmlns:ns2="b8c512a9-f145-4a0d-b8a4-4c0901e7426f" targetNamespace="http://schemas.microsoft.com/office/2006/metadata/properties" ma:root="true" ma:fieldsID="d2a13d707d1005e96e3548ff9aa66d22" ns2:_="">
    <xsd:import namespace="b8c512a9-f145-4a0d-b8a4-4c0901e7426f"/>
    <xsd:element name="properties">
      <xsd:complexType>
        <xsd:sequence>
          <xsd:element name="documentManagement">
            <xsd:complexType>
              <xsd:all>
                <xsd:element ref="ns2:Template_x0020_Owners" minOccurs="0"/>
                <xsd:element ref="ns2:Template_x0020_Author" minOccurs="0"/>
                <xsd:element ref="ns2:Library_x0020_Templ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8c512a9-f145-4a0d-b8a4-4c0901e7426f" elementFormDefault="qualified">
    <xsd:import namespace="http://schemas.microsoft.com/office/2006/documentManagement/types"/>
    <xsd:element name="Template_x0020_Owners" ma:index="8" nillable="true" ma:displayName="Template Owners" ma:default="Unpublished" ma:description="Defines what group or groups can use this template" ma:internalName="Template_x0020_Owner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IS Directors"/>
                    <xsd:enumeration value="End User Services"/>
                    <xsd:enumeration value="Software Development"/>
                    <xsd:enumeration value="Technical Services"/>
                    <xsd:enumeration value="Unpublished"/>
                  </xsd:restriction>
                </xsd:simpleType>
              </xsd:element>
            </xsd:sequence>
          </xsd:extension>
        </xsd:complexContent>
      </xsd:complexType>
    </xsd:element>
    <xsd:element name="Template_x0020_Author" ma:index="9" nillable="true" ma:displayName="Template Author" ma:description="The primary author of this document format." ma:list="UserInfo" ma:internalName="Template_x0020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brary_x0020_Template" ma:index="10" nillable="true" ma:displayName="Library Template" ma:description="What library is this template being used in." ma:internalName="Library_x0020_Templa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ibrary_x0020_Template xmlns="b8c512a9-f145-4a0d-b8a4-4c0901e7426f">DMC_Project_Templates_Library_v2</Library_x0020_Template>
    <Template_x0020_Owners xmlns="b8c512a9-f145-4a0d-b8a4-4c0901e7426f">
      <Value>Unpublished</Value>
    </Template_x0020_Owners>
    <Template_x0020_Author xmlns="b8c512a9-f145-4a0d-b8a4-4c0901e7426f">
      <UserInfo>
        <DisplayName>Kammerait, Matthew</DisplayName>
        <AccountId>2660</AccountId>
        <AccountType/>
      </UserInfo>
    </Template_x0020_Author>
  </documentManagement>
</p:properties>
</file>

<file path=customXml/itemProps1.xml><?xml version="1.0" encoding="utf-8"?>
<ds:datastoreItem xmlns:ds="http://schemas.openxmlformats.org/officeDocument/2006/customXml" ds:itemID="{B2D29A83-FF56-468B-80A4-1FD819242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512a9-f145-4a0d-b8a4-4c0901e7426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B3AD0F0-D1A2-486E-A95E-427BF2186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462DD-71C0-4C99-8B21-7B38F3D7EC68}">
  <ds:schemaRefs>
    <ds:schemaRef ds:uri="http://schemas.microsoft.com/office/2006/metadata/properties"/>
    <ds:schemaRef ds:uri="b8c512a9-f145-4a0d-b8a4-4c0901e742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Use_Case-UsedAtGuadGraphics.dotx</Template>
  <TotalTime>246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Windows User</dc:creator>
  <cp:keywords>UC_</cp:keywords>
  <cp:lastModifiedBy>mac7549</cp:lastModifiedBy>
  <cp:revision>29</cp:revision>
  <cp:lastPrinted>2008-10-21T15:47:00Z</cp:lastPrinted>
  <dcterms:created xsi:type="dcterms:W3CDTF">2012-09-30T23:29:00Z</dcterms:created>
  <dcterms:modified xsi:type="dcterms:W3CDTF">2012-10-03T17:59:00Z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 Type">
    <vt:lpwstr>UC_Use Case</vt:lpwstr>
  </property>
  <property fmtid="{D5CDD505-2E9C-101B-9397-08002B2CF9AE}" pid="3" name="ContentTypeId">
    <vt:lpwstr>0x010100E717DAA1CD8E8742B9A22646F355FFF3</vt:lpwstr>
  </property>
</Properties>
</file>